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C7A" w:rsidRDefault="00936C7A"/>
    <w:p w:rsidR="00936C7A" w:rsidRPr="00F0065C" w:rsidRDefault="00936C7A">
      <w:pPr>
        <w:rPr>
          <w:b/>
        </w:rPr>
      </w:pPr>
      <w:r w:rsidRPr="00F0065C">
        <w:rPr>
          <w:b/>
        </w:rPr>
        <w:t>Hock Towns</w:t>
      </w:r>
    </w:p>
    <w:p w:rsidR="00936C7A" w:rsidRPr="0009319C" w:rsidRDefault="00936C7A">
      <w:r w:rsidRPr="0009319C">
        <w:t>Attleboro, Bellingham, Canton, Dedham, Easton, Foxboro, Franklin, Mansfield, Milton, Norfolk, North Attleboro, Norton, Norwood, Plainville, Sharon, Stoughton, Taunton, Walpole, Wrentham, *Westwood</w:t>
      </w:r>
    </w:p>
    <w:p w:rsidR="00936C7A" w:rsidRDefault="00936C7A"/>
    <w:p w:rsidR="00936C7A" w:rsidRDefault="00936C7A">
      <w:r>
        <w:t xml:space="preserve">The Hock league now consists of 20 towns (assuming that Westwood is voted in).  From my understanding, the Hock’s structure has not changed even though the organization is considerably bigger.  The league needs to grow as our organization has grown.  So the biggest group, U10, has the biggest issue to solve:  How do we make the experience and competition better?  We all know what has happened in the past - towns have underestimated their team, and some have over-estimated their teams or have not had a choice by going into a certain division.  The size of towns and programs need to be considered.  The problem is that in the “A” division as well as the “B” division, the disparity of teams from the best to the worst is large.  This leads to our players and coaches getting frustrated and disenchanted with the games and the league.  For those who have been on either side of this, you understand.  What do players gain by destroying a team 15-0?  What do players learn by getting crushed 0-15?  In the following, there are 3 options.  All of these are to foster better competition and make the experience better for all of our children, coaches, parents, and friends.  Remember, we are talking about 8-11 year old kids.  </w:t>
      </w:r>
    </w:p>
    <w:p w:rsidR="00936C7A" w:rsidRDefault="00936C7A"/>
    <w:p w:rsidR="00936C7A" w:rsidRPr="0009319C" w:rsidRDefault="00936C7A">
      <w:pPr>
        <w:rPr>
          <w:b/>
          <w:sz w:val="28"/>
        </w:rPr>
      </w:pPr>
      <w:r w:rsidRPr="0009319C">
        <w:rPr>
          <w:b/>
          <w:sz w:val="28"/>
        </w:rPr>
        <w:t>Option 1</w:t>
      </w:r>
    </w:p>
    <w:p w:rsidR="00936C7A" w:rsidRDefault="00936C7A">
      <w:r>
        <w:t xml:space="preserve">3 Divisions for U10 – A, B, C </w:t>
      </w:r>
    </w:p>
    <w:p w:rsidR="00936C7A" w:rsidRDefault="00936C7A">
      <w:r>
        <w:t>The Object would be to have teams play the appropriate competition. There is also the potential for towns to add a team if they know what the competition will be appropriate, competitive and fun for all involved.  The number of teams per group is irrelevant if the quality of games is better.  Determining Which team goes in what division should depend on a number of factors – returning pitcher(s), returning players, age and grade breakdown, years/seasons of experience (including spring, summer, and fall), number of “club” players.</w:t>
      </w:r>
    </w:p>
    <w:p w:rsidR="00936C7A" w:rsidRDefault="00936C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936C7A" w:rsidRPr="00300E65" w:rsidTr="00300E65">
        <w:tc>
          <w:tcPr>
            <w:tcW w:w="4788" w:type="dxa"/>
          </w:tcPr>
          <w:p w:rsidR="00936C7A" w:rsidRPr="00300E65" w:rsidRDefault="00936C7A" w:rsidP="003C5508">
            <w:r w:rsidRPr="00300E65">
              <w:t>A Division – Highest level - Best competition</w:t>
            </w:r>
          </w:p>
          <w:p w:rsidR="00936C7A" w:rsidRPr="00300E65" w:rsidRDefault="00936C7A" w:rsidP="003C5508"/>
        </w:tc>
        <w:tc>
          <w:tcPr>
            <w:tcW w:w="4788" w:type="dxa"/>
          </w:tcPr>
          <w:p w:rsidR="00936C7A" w:rsidRPr="00300E65" w:rsidRDefault="00936C7A" w:rsidP="003C5508">
            <w:r w:rsidRPr="00300E65">
              <w:t>2014 Teams would include: Attleboro, North Attleboro, Stoughton, Plainville, Walpole, Taunton, Norton, Sharon, Franklin</w:t>
            </w:r>
          </w:p>
        </w:tc>
      </w:tr>
      <w:tr w:rsidR="00936C7A" w:rsidRPr="00300E65" w:rsidTr="00300E65">
        <w:tc>
          <w:tcPr>
            <w:tcW w:w="4788" w:type="dxa"/>
          </w:tcPr>
          <w:p w:rsidR="00936C7A" w:rsidRPr="00300E65" w:rsidRDefault="00936C7A" w:rsidP="005729F8">
            <w:r w:rsidRPr="00300E65">
              <w:t>B Division used for teams that are on the bubble between A and B</w:t>
            </w:r>
          </w:p>
          <w:p w:rsidR="00936C7A" w:rsidRPr="00300E65" w:rsidRDefault="00936C7A"/>
        </w:tc>
        <w:tc>
          <w:tcPr>
            <w:tcW w:w="4788" w:type="dxa"/>
          </w:tcPr>
          <w:p w:rsidR="00936C7A" w:rsidRPr="00300E65" w:rsidRDefault="00936C7A" w:rsidP="005729F8">
            <w:r w:rsidRPr="00300E65">
              <w:t>2014 Teams would include: Mansfield, Foxboro, Norfolk, Norwood, Bellingham, Dedham, Taunton B, Walpole B, Franklin B, Walpole B, Easton B, Plainville B, North Attleboro, Attleboro</w:t>
            </w:r>
          </w:p>
        </w:tc>
      </w:tr>
      <w:tr w:rsidR="00936C7A" w:rsidRPr="00300E65" w:rsidTr="00300E65">
        <w:tc>
          <w:tcPr>
            <w:tcW w:w="4788" w:type="dxa"/>
          </w:tcPr>
          <w:p w:rsidR="00936C7A" w:rsidRPr="00300E65" w:rsidRDefault="00936C7A" w:rsidP="00A6608A">
            <w:r w:rsidRPr="00300E65">
              <w:t>C Division - either a U8 or a U10 developmental league</w:t>
            </w:r>
          </w:p>
          <w:p w:rsidR="00936C7A" w:rsidRPr="00300E65" w:rsidRDefault="00936C7A" w:rsidP="00A6608A"/>
        </w:tc>
        <w:tc>
          <w:tcPr>
            <w:tcW w:w="4788" w:type="dxa"/>
          </w:tcPr>
          <w:p w:rsidR="00936C7A" w:rsidRPr="00300E65" w:rsidRDefault="00936C7A" w:rsidP="00A6608A">
            <w:r w:rsidRPr="00300E65">
              <w:t>2014 Teams would include: Norfolk, Norton, Norwood B, Sharon B, Foxboro B, Milton</w:t>
            </w:r>
          </w:p>
        </w:tc>
      </w:tr>
    </w:tbl>
    <w:p w:rsidR="00936C7A" w:rsidRDefault="00936C7A">
      <w:r>
        <w:t xml:space="preserve">This is based on the team’s record, runs for, and runs against.  This is just an illustration of what it would have looked like. </w:t>
      </w:r>
    </w:p>
    <w:p w:rsidR="00936C7A" w:rsidRDefault="00936C7A"/>
    <w:p w:rsidR="00936C7A" w:rsidRPr="0009319C" w:rsidRDefault="00936C7A">
      <w:pPr>
        <w:rPr>
          <w:b/>
          <w:sz w:val="28"/>
        </w:rPr>
      </w:pPr>
      <w:r w:rsidRPr="0009319C">
        <w:rPr>
          <w:b/>
          <w:sz w:val="28"/>
        </w:rPr>
        <w:t>Option 2</w:t>
      </w:r>
    </w:p>
    <w:p w:rsidR="00936C7A" w:rsidRDefault="00936C7A">
      <w:r>
        <w:t>Split up into 2 Divisions – North and South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936C7A" w:rsidRPr="00300E65" w:rsidTr="00300E65">
        <w:tc>
          <w:tcPr>
            <w:tcW w:w="4788" w:type="dxa"/>
          </w:tcPr>
          <w:p w:rsidR="00936C7A" w:rsidRPr="00300E65" w:rsidRDefault="00936C7A">
            <w:pPr>
              <w:rPr>
                <w:b/>
              </w:rPr>
            </w:pPr>
            <w:r w:rsidRPr="00300E65">
              <w:rPr>
                <w:b/>
              </w:rPr>
              <w:t>South</w:t>
            </w:r>
          </w:p>
        </w:tc>
        <w:tc>
          <w:tcPr>
            <w:tcW w:w="4788" w:type="dxa"/>
          </w:tcPr>
          <w:p w:rsidR="00936C7A" w:rsidRPr="00300E65" w:rsidRDefault="00936C7A">
            <w:pPr>
              <w:rPr>
                <w:b/>
              </w:rPr>
            </w:pPr>
            <w:r w:rsidRPr="00300E65">
              <w:rPr>
                <w:b/>
              </w:rPr>
              <w:t>North</w:t>
            </w:r>
          </w:p>
        </w:tc>
      </w:tr>
      <w:tr w:rsidR="00936C7A" w:rsidRPr="00300E65" w:rsidTr="00300E65">
        <w:tc>
          <w:tcPr>
            <w:tcW w:w="4788" w:type="dxa"/>
          </w:tcPr>
          <w:p w:rsidR="00936C7A" w:rsidRPr="00300E65" w:rsidRDefault="00936C7A">
            <w:r w:rsidRPr="00300E65">
              <w:t>Attleboro</w:t>
            </w:r>
          </w:p>
        </w:tc>
        <w:tc>
          <w:tcPr>
            <w:tcW w:w="4788" w:type="dxa"/>
          </w:tcPr>
          <w:p w:rsidR="00936C7A" w:rsidRPr="00300E65" w:rsidRDefault="00936C7A">
            <w:r w:rsidRPr="00300E65">
              <w:t>Canton</w:t>
            </w:r>
          </w:p>
        </w:tc>
      </w:tr>
      <w:tr w:rsidR="00936C7A" w:rsidRPr="00300E65" w:rsidTr="00300E65">
        <w:tc>
          <w:tcPr>
            <w:tcW w:w="4788" w:type="dxa"/>
          </w:tcPr>
          <w:p w:rsidR="00936C7A" w:rsidRPr="00300E65" w:rsidRDefault="00936C7A">
            <w:r w:rsidRPr="00300E65">
              <w:t>Bellingham</w:t>
            </w:r>
          </w:p>
        </w:tc>
        <w:tc>
          <w:tcPr>
            <w:tcW w:w="4788" w:type="dxa"/>
          </w:tcPr>
          <w:p w:rsidR="00936C7A" w:rsidRPr="00300E65" w:rsidRDefault="00936C7A">
            <w:r w:rsidRPr="00300E65">
              <w:t>Dedham</w:t>
            </w:r>
          </w:p>
        </w:tc>
      </w:tr>
      <w:tr w:rsidR="00936C7A" w:rsidRPr="00300E65" w:rsidTr="00300E65">
        <w:tc>
          <w:tcPr>
            <w:tcW w:w="4788" w:type="dxa"/>
          </w:tcPr>
          <w:p w:rsidR="00936C7A" w:rsidRPr="00300E65" w:rsidRDefault="00936C7A">
            <w:r w:rsidRPr="00300E65">
              <w:t>Franklin</w:t>
            </w:r>
          </w:p>
        </w:tc>
        <w:tc>
          <w:tcPr>
            <w:tcW w:w="4788" w:type="dxa"/>
          </w:tcPr>
          <w:p w:rsidR="00936C7A" w:rsidRPr="00300E65" w:rsidRDefault="00936C7A">
            <w:r w:rsidRPr="00300E65">
              <w:t>Easton</w:t>
            </w:r>
          </w:p>
        </w:tc>
      </w:tr>
      <w:tr w:rsidR="00936C7A" w:rsidRPr="00300E65" w:rsidTr="00300E65">
        <w:tc>
          <w:tcPr>
            <w:tcW w:w="4788" w:type="dxa"/>
          </w:tcPr>
          <w:p w:rsidR="00936C7A" w:rsidRPr="00300E65" w:rsidRDefault="00936C7A">
            <w:r w:rsidRPr="00300E65">
              <w:t>Mansfield</w:t>
            </w:r>
          </w:p>
        </w:tc>
        <w:tc>
          <w:tcPr>
            <w:tcW w:w="4788" w:type="dxa"/>
          </w:tcPr>
          <w:p w:rsidR="00936C7A" w:rsidRPr="00300E65" w:rsidRDefault="00936C7A">
            <w:r w:rsidRPr="00300E65">
              <w:t>Foxboro</w:t>
            </w:r>
          </w:p>
        </w:tc>
      </w:tr>
      <w:tr w:rsidR="00936C7A" w:rsidRPr="00300E65" w:rsidTr="00300E65">
        <w:tc>
          <w:tcPr>
            <w:tcW w:w="4788" w:type="dxa"/>
          </w:tcPr>
          <w:p w:rsidR="00936C7A" w:rsidRPr="00300E65" w:rsidRDefault="00936C7A">
            <w:r w:rsidRPr="00300E65">
              <w:t>Norfolk</w:t>
            </w:r>
          </w:p>
        </w:tc>
        <w:tc>
          <w:tcPr>
            <w:tcW w:w="4788" w:type="dxa"/>
          </w:tcPr>
          <w:p w:rsidR="00936C7A" w:rsidRPr="00300E65" w:rsidRDefault="00936C7A">
            <w:r w:rsidRPr="00300E65">
              <w:t>Milton</w:t>
            </w:r>
          </w:p>
        </w:tc>
      </w:tr>
      <w:tr w:rsidR="00936C7A" w:rsidRPr="00300E65" w:rsidTr="00300E65">
        <w:tc>
          <w:tcPr>
            <w:tcW w:w="4788" w:type="dxa"/>
          </w:tcPr>
          <w:p w:rsidR="00936C7A" w:rsidRPr="00300E65" w:rsidRDefault="00936C7A">
            <w:r w:rsidRPr="00300E65">
              <w:t>North Attleboro</w:t>
            </w:r>
          </w:p>
        </w:tc>
        <w:tc>
          <w:tcPr>
            <w:tcW w:w="4788" w:type="dxa"/>
          </w:tcPr>
          <w:p w:rsidR="00936C7A" w:rsidRPr="00300E65" w:rsidRDefault="00936C7A">
            <w:r w:rsidRPr="00300E65">
              <w:t>Norwood</w:t>
            </w:r>
          </w:p>
        </w:tc>
      </w:tr>
      <w:tr w:rsidR="00936C7A" w:rsidRPr="00300E65" w:rsidTr="00300E65">
        <w:tc>
          <w:tcPr>
            <w:tcW w:w="4788" w:type="dxa"/>
          </w:tcPr>
          <w:p w:rsidR="00936C7A" w:rsidRPr="00300E65" w:rsidRDefault="00936C7A">
            <w:r w:rsidRPr="00300E65">
              <w:t>Norton</w:t>
            </w:r>
          </w:p>
        </w:tc>
        <w:tc>
          <w:tcPr>
            <w:tcW w:w="4788" w:type="dxa"/>
          </w:tcPr>
          <w:p w:rsidR="00936C7A" w:rsidRPr="00300E65" w:rsidRDefault="00936C7A">
            <w:r w:rsidRPr="00300E65">
              <w:t>Sharon</w:t>
            </w:r>
          </w:p>
        </w:tc>
      </w:tr>
      <w:tr w:rsidR="00936C7A" w:rsidRPr="00300E65" w:rsidTr="00300E65">
        <w:tc>
          <w:tcPr>
            <w:tcW w:w="4788" w:type="dxa"/>
          </w:tcPr>
          <w:p w:rsidR="00936C7A" w:rsidRPr="00300E65" w:rsidRDefault="00936C7A">
            <w:r w:rsidRPr="00300E65">
              <w:t>Plainville</w:t>
            </w:r>
          </w:p>
        </w:tc>
        <w:tc>
          <w:tcPr>
            <w:tcW w:w="4788" w:type="dxa"/>
          </w:tcPr>
          <w:p w:rsidR="00936C7A" w:rsidRPr="00300E65" w:rsidRDefault="00936C7A">
            <w:r w:rsidRPr="00300E65">
              <w:t>Stoughton</w:t>
            </w:r>
          </w:p>
        </w:tc>
      </w:tr>
      <w:tr w:rsidR="00936C7A" w:rsidRPr="00300E65" w:rsidTr="00300E65">
        <w:tc>
          <w:tcPr>
            <w:tcW w:w="4788" w:type="dxa"/>
          </w:tcPr>
          <w:p w:rsidR="00936C7A" w:rsidRPr="00300E65" w:rsidRDefault="00936C7A">
            <w:r w:rsidRPr="00300E65">
              <w:t>Taunton</w:t>
            </w:r>
          </w:p>
        </w:tc>
        <w:tc>
          <w:tcPr>
            <w:tcW w:w="4788" w:type="dxa"/>
          </w:tcPr>
          <w:p w:rsidR="00936C7A" w:rsidRPr="00300E65" w:rsidRDefault="00936C7A">
            <w:r w:rsidRPr="00300E65">
              <w:t>Walpole</w:t>
            </w:r>
          </w:p>
        </w:tc>
      </w:tr>
      <w:tr w:rsidR="00936C7A" w:rsidRPr="00300E65" w:rsidTr="00300E65">
        <w:tc>
          <w:tcPr>
            <w:tcW w:w="4788" w:type="dxa"/>
          </w:tcPr>
          <w:p w:rsidR="00936C7A" w:rsidRPr="00300E65" w:rsidRDefault="00936C7A">
            <w:r w:rsidRPr="00300E65">
              <w:t>Wrentham</w:t>
            </w:r>
          </w:p>
        </w:tc>
        <w:tc>
          <w:tcPr>
            <w:tcW w:w="4788" w:type="dxa"/>
          </w:tcPr>
          <w:p w:rsidR="00936C7A" w:rsidRPr="00300E65" w:rsidRDefault="00936C7A">
            <w:r w:rsidRPr="00300E65">
              <w:t>*Westwood</w:t>
            </w:r>
          </w:p>
        </w:tc>
      </w:tr>
    </w:tbl>
    <w:p w:rsidR="00936C7A" w:rsidRDefault="00936C7A"/>
    <w:p w:rsidR="00936C7A" w:rsidRDefault="00936C7A">
      <w:r>
        <w:t>Benefit – Geographic location for games for coaches, players, and parents to attend</w:t>
      </w:r>
    </w:p>
    <w:p w:rsidR="00936C7A" w:rsidRDefault="00936C7A">
      <w:r>
        <w:t>With few exceptions, this splits the towns up by size of schools and programs.  This can also lead to a different playoff format – South vs North.  The downside is the number of teams you will have per division could be lopsided.</w:t>
      </w:r>
    </w:p>
    <w:p w:rsidR="00936C7A" w:rsidRDefault="00936C7A">
      <w:bookmarkStart w:id="0" w:name="_GoBack"/>
      <w:bookmarkEnd w:id="0"/>
    </w:p>
    <w:p w:rsidR="00936C7A" w:rsidRPr="0009319C" w:rsidRDefault="00936C7A">
      <w:pPr>
        <w:rPr>
          <w:b/>
          <w:sz w:val="28"/>
        </w:rPr>
      </w:pPr>
      <w:r w:rsidRPr="0009319C">
        <w:rPr>
          <w:b/>
          <w:sz w:val="28"/>
        </w:rPr>
        <w:t>Option 3</w:t>
      </w:r>
    </w:p>
    <w:p w:rsidR="00936C7A" w:rsidRDefault="00936C7A">
      <w:r>
        <w:t>Split the towns up by size of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936C7A" w:rsidRPr="00300E65" w:rsidTr="00300E65">
        <w:tc>
          <w:tcPr>
            <w:tcW w:w="4788" w:type="dxa"/>
          </w:tcPr>
          <w:p w:rsidR="00936C7A" w:rsidRPr="00300E65" w:rsidRDefault="00936C7A" w:rsidP="0079306C">
            <w:pPr>
              <w:rPr>
                <w:b/>
              </w:rPr>
            </w:pPr>
            <w:r w:rsidRPr="00300E65">
              <w:rPr>
                <w:b/>
              </w:rPr>
              <w:t>Big</w:t>
            </w:r>
          </w:p>
        </w:tc>
        <w:tc>
          <w:tcPr>
            <w:tcW w:w="4788" w:type="dxa"/>
          </w:tcPr>
          <w:p w:rsidR="00936C7A" w:rsidRPr="00300E65" w:rsidRDefault="00936C7A" w:rsidP="0079306C">
            <w:pPr>
              <w:rPr>
                <w:b/>
              </w:rPr>
            </w:pPr>
            <w:r w:rsidRPr="00300E65">
              <w:rPr>
                <w:b/>
              </w:rPr>
              <w:t>Little</w:t>
            </w:r>
          </w:p>
        </w:tc>
      </w:tr>
      <w:tr w:rsidR="00936C7A" w:rsidRPr="00300E65" w:rsidTr="00300E65">
        <w:tc>
          <w:tcPr>
            <w:tcW w:w="4788" w:type="dxa"/>
          </w:tcPr>
          <w:p w:rsidR="00936C7A" w:rsidRPr="00300E65" w:rsidRDefault="00936C7A" w:rsidP="0079306C">
            <w:r w:rsidRPr="00300E65">
              <w:t>Attleboro</w:t>
            </w:r>
          </w:p>
        </w:tc>
        <w:tc>
          <w:tcPr>
            <w:tcW w:w="4788" w:type="dxa"/>
          </w:tcPr>
          <w:p w:rsidR="00936C7A" w:rsidRPr="00300E65" w:rsidRDefault="00936C7A" w:rsidP="0079306C">
            <w:r w:rsidRPr="00300E65">
              <w:t>Bellingham</w:t>
            </w:r>
          </w:p>
        </w:tc>
      </w:tr>
      <w:tr w:rsidR="00936C7A" w:rsidRPr="00300E65" w:rsidTr="00300E65">
        <w:tc>
          <w:tcPr>
            <w:tcW w:w="4788" w:type="dxa"/>
          </w:tcPr>
          <w:p w:rsidR="00936C7A" w:rsidRPr="00300E65" w:rsidRDefault="00936C7A" w:rsidP="0079306C">
            <w:r w:rsidRPr="00300E65">
              <w:t>Franklin</w:t>
            </w:r>
          </w:p>
        </w:tc>
        <w:tc>
          <w:tcPr>
            <w:tcW w:w="4788" w:type="dxa"/>
          </w:tcPr>
          <w:p w:rsidR="00936C7A" w:rsidRPr="00300E65" w:rsidRDefault="00936C7A" w:rsidP="00141C2E">
            <w:r w:rsidRPr="00300E65">
              <w:t>Canton</w:t>
            </w:r>
          </w:p>
        </w:tc>
      </w:tr>
      <w:tr w:rsidR="00936C7A" w:rsidRPr="00300E65" w:rsidTr="00300E65">
        <w:tc>
          <w:tcPr>
            <w:tcW w:w="4788" w:type="dxa"/>
          </w:tcPr>
          <w:p w:rsidR="00936C7A" w:rsidRPr="00300E65" w:rsidRDefault="00936C7A" w:rsidP="0079306C">
            <w:r w:rsidRPr="00300E65">
              <w:t>Mansfield</w:t>
            </w:r>
          </w:p>
        </w:tc>
        <w:tc>
          <w:tcPr>
            <w:tcW w:w="4788" w:type="dxa"/>
          </w:tcPr>
          <w:p w:rsidR="00936C7A" w:rsidRPr="00300E65" w:rsidRDefault="00936C7A" w:rsidP="00141C2E">
            <w:r w:rsidRPr="00300E65">
              <w:t>Dedham</w:t>
            </w:r>
          </w:p>
        </w:tc>
      </w:tr>
      <w:tr w:rsidR="00936C7A" w:rsidRPr="00300E65" w:rsidTr="00300E65">
        <w:tc>
          <w:tcPr>
            <w:tcW w:w="4788" w:type="dxa"/>
          </w:tcPr>
          <w:p w:rsidR="00936C7A" w:rsidRPr="00300E65" w:rsidRDefault="00936C7A" w:rsidP="0079306C">
            <w:r w:rsidRPr="00300E65">
              <w:t>Norfolk</w:t>
            </w:r>
          </w:p>
        </w:tc>
        <w:tc>
          <w:tcPr>
            <w:tcW w:w="4788" w:type="dxa"/>
          </w:tcPr>
          <w:p w:rsidR="00936C7A" w:rsidRPr="00300E65" w:rsidRDefault="00936C7A" w:rsidP="00141C2E">
            <w:r w:rsidRPr="00300E65">
              <w:t>Easton</w:t>
            </w:r>
          </w:p>
        </w:tc>
      </w:tr>
      <w:tr w:rsidR="00936C7A" w:rsidRPr="00300E65" w:rsidTr="00300E65">
        <w:tc>
          <w:tcPr>
            <w:tcW w:w="4788" w:type="dxa"/>
          </w:tcPr>
          <w:p w:rsidR="00936C7A" w:rsidRPr="00300E65" w:rsidRDefault="00936C7A" w:rsidP="00706890">
            <w:r w:rsidRPr="00300E65">
              <w:t>North Attleboro</w:t>
            </w:r>
          </w:p>
        </w:tc>
        <w:tc>
          <w:tcPr>
            <w:tcW w:w="4788" w:type="dxa"/>
          </w:tcPr>
          <w:p w:rsidR="00936C7A" w:rsidRPr="00300E65" w:rsidRDefault="00936C7A" w:rsidP="00141C2E">
            <w:r w:rsidRPr="00300E65">
              <w:t>Foxboro</w:t>
            </w:r>
          </w:p>
        </w:tc>
      </w:tr>
      <w:tr w:rsidR="00936C7A" w:rsidRPr="00300E65" w:rsidTr="00300E65">
        <w:tc>
          <w:tcPr>
            <w:tcW w:w="4788" w:type="dxa"/>
          </w:tcPr>
          <w:p w:rsidR="00936C7A" w:rsidRPr="00300E65" w:rsidRDefault="00936C7A" w:rsidP="0079306C">
            <w:r w:rsidRPr="00300E65">
              <w:t>Norton</w:t>
            </w:r>
          </w:p>
        </w:tc>
        <w:tc>
          <w:tcPr>
            <w:tcW w:w="4788" w:type="dxa"/>
          </w:tcPr>
          <w:p w:rsidR="00936C7A" w:rsidRPr="00300E65" w:rsidRDefault="00936C7A" w:rsidP="00141C2E">
            <w:r w:rsidRPr="00300E65">
              <w:t>Milton</w:t>
            </w:r>
          </w:p>
        </w:tc>
      </w:tr>
      <w:tr w:rsidR="00936C7A" w:rsidRPr="00300E65" w:rsidTr="00300E65">
        <w:tc>
          <w:tcPr>
            <w:tcW w:w="4788" w:type="dxa"/>
          </w:tcPr>
          <w:p w:rsidR="00936C7A" w:rsidRPr="00300E65" w:rsidRDefault="00936C7A" w:rsidP="0079306C">
            <w:r w:rsidRPr="00300E65">
              <w:t>Plainville</w:t>
            </w:r>
          </w:p>
        </w:tc>
        <w:tc>
          <w:tcPr>
            <w:tcW w:w="4788" w:type="dxa"/>
          </w:tcPr>
          <w:p w:rsidR="00936C7A" w:rsidRPr="00300E65" w:rsidRDefault="00936C7A" w:rsidP="00141C2E">
            <w:r w:rsidRPr="00300E65">
              <w:t>Norwood</w:t>
            </w:r>
          </w:p>
        </w:tc>
      </w:tr>
      <w:tr w:rsidR="00936C7A" w:rsidRPr="00300E65" w:rsidTr="00300E65">
        <w:tc>
          <w:tcPr>
            <w:tcW w:w="4788" w:type="dxa"/>
          </w:tcPr>
          <w:p w:rsidR="00936C7A" w:rsidRPr="00300E65" w:rsidRDefault="00936C7A" w:rsidP="0079306C">
            <w:r w:rsidRPr="00300E65">
              <w:t>Taunton</w:t>
            </w:r>
          </w:p>
        </w:tc>
        <w:tc>
          <w:tcPr>
            <w:tcW w:w="4788" w:type="dxa"/>
          </w:tcPr>
          <w:p w:rsidR="00936C7A" w:rsidRPr="00300E65" w:rsidRDefault="00936C7A" w:rsidP="00141C2E">
            <w:r w:rsidRPr="00300E65">
              <w:t>Sharon</w:t>
            </w:r>
          </w:p>
        </w:tc>
      </w:tr>
      <w:tr w:rsidR="00936C7A" w:rsidRPr="00300E65" w:rsidTr="00300E65">
        <w:tc>
          <w:tcPr>
            <w:tcW w:w="4788" w:type="dxa"/>
          </w:tcPr>
          <w:p w:rsidR="00936C7A" w:rsidRPr="00300E65" w:rsidRDefault="00936C7A" w:rsidP="0079306C">
            <w:r w:rsidRPr="00300E65">
              <w:t>Wrentham</w:t>
            </w:r>
          </w:p>
        </w:tc>
        <w:tc>
          <w:tcPr>
            <w:tcW w:w="4788" w:type="dxa"/>
          </w:tcPr>
          <w:p w:rsidR="00936C7A" w:rsidRPr="00300E65" w:rsidRDefault="00936C7A" w:rsidP="00141C2E">
            <w:r w:rsidRPr="00300E65">
              <w:t>Stoughton</w:t>
            </w:r>
          </w:p>
        </w:tc>
      </w:tr>
      <w:tr w:rsidR="00936C7A" w:rsidRPr="00300E65" w:rsidTr="00300E65">
        <w:tc>
          <w:tcPr>
            <w:tcW w:w="4788" w:type="dxa"/>
          </w:tcPr>
          <w:p w:rsidR="00936C7A" w:rsidRPr="00300E65" w:rsidRDefault="00936C7A" w:rsidP="0079306C">
            <w:r w:rsidRPr="00300E65">
              <w:t>Walpole</w:t>
            </w:r>
          </w:p>
        </w:tc>
        <w:tc>
          <w:tcPr>
            <w:tcW w:w="4788" w:type="dxa"/>
          </w:tcPr>
          <w:p w:rsidR="00936C7A" w:rsidRPr="00300E65" w:rsidRDefault="00936C7A" w:rsidP="0079306C">
            <w:r w:rsidRPr="00300E65">
              <w:t>*Westwood</w:t>
            </w:r>
          </w:p>
        </w:tc>
      </w:tr>
    </w:tbl>
    <w:p w:rsidR="00936C7A" w:rsidRDefault="00936C7A"/>
    <w:p w:rsidR="00936C7A" w:rsidRDefault="00936C7A">
      <w:r>
        <w:t>With the exception of Bellingham and Walpole and potentially another town or 2, this is very similar to the previous option.</w:t>
      </w:r>
    </w:p>
    <w:sectPr w:rsidR="00936C7A" w:rsidSect="004E17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22C7"/>
    <w:rsid w:val="0009319C"/>
    <w:rsid w:val="00141C2E"/>
    <w:rsid w:val="002B6350"/>
    <w:rsid w:val="00300E65"/>
    <w:rsid w:val="003105C2"/>
    <w:rsid w:val="003C5508"/>
    <w:rsid w:val="004A2548"/>
    <w:rsid w:val="004B22C7"/>
    <w:rsid w:val="004E17C1"/>
    <w:rsid w:val="005729F8"/>
    <w:rsid w:val="00706890"/>
    <w:rsid w:val="00760A56"/>
    <w:rsid w:val="0079306C"/>
    <w:rsid w:val="008F7C2C"/>
    <w:rsid w:val="00936C7A"/>
    <w:rsid w:val="00A6608A"/>
    <w:rsid w:val="00C95BE0"/>
    <w:rsid w:val="00E1411E"/>
    <w:rsid w:val="00E830A4"/>
    <w:rsid w:val="00F006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C1"/>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729F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3</Pages>
  <Words>544</Words>
  <Characters>3101</Characters>
  <Application>Microsoft Office Outlook</Application>
  <DocSecurity>0</DocSecurity>
  <Lines>0</Lines>
  <Paragraphs>0</Paragraphs>
  <ScaleCrop>false</ScaleCrop>
  <Company>Raymond James Financial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Hock Towns</dc:title>
  <dc:subject/>
  <dc:creator>Daniel Rabatsky</dc:creator>
  <cp:keywords/>
  <dc:description/>
  <cp:lastModifiedBy>Ted</cp:lastModifiedBy>
  <cp:revision>2</cp:revision>
  <dcterms:created xsi:type="dcterms:W3CDTF">2014-11-20T15:41:00Z</dcterms:created>
  <dcterms:modified xsi:type="dcterms:W3CDTF">2014-11-20T15:41:00Z</dcterms:modified>
</cp:coreProperties>
</file>