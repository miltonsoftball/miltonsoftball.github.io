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2FF16B" w14:textId="77777777" w:rsidR="00025775" w:rsidRPr="00025775" w:rsidRDefault="00025775" w:rsidP="00025775">
      <w:pPr>
        <w:rPr>
          <w:b/>
        </w:rPr>
      </w:pPr>
    </w:p>
    <w:p w14:paraId="1B4D5257" w14:textId="77777777" w:rsidR="00025775" w:rsidRPr="00025775" w:rsidRDefault="00025775" w:rsidP="00025775">
      <w:pPr>
        <w:rPr>
          <w:b/>
          <w:sz w:val="28"/>
        </w:rPr>
      </w:pPr>
      <w:r w:rsidRPr="00025775">
        <w:rPr>
          <w:b/>
          <w:sz w:val="28"/>
        </w:rPr>
        <w:t>All-Star Game Guidelines</w:t>
      </w:r>
    </w:p>
    <w:p w14:paraId="005C9D7D" w14:textId="77777777" w:rsidR="00025775" w:rsidRPr="00025775" w:rsidRDefault="00025775" w:rsidP="00025775">
      <w:pPr>
        <w:rPr>
          <w:i/>
        </w:rPr>
      </w:pPr>
      <w:r w:rsidRPr="00025775">
        <w:rPr>
          <w:i/>
        </w:rPr>
        <w:t>Last Update: June 2, 2011</w:t>
      </w:r>
    </w:p>
    <w:p w14:paraId="7C127BA1" w14:textId="77777777" w:rsidR="00025775" w:rsidRPr="00025775" w:rsidRDefault="00025775" w:rsidP="00025775"/>
    <w:p w14:paraId="6C1DCAAB" w14:textId="77777777" w:rsidR="00025775" w:rsidRPr="00025775" w:rsidRDefault="00025775" w:rsidP="00025775">
      <w:r w:rsidRPr="00025775">
        <w:t>Each spring the league celebrates the skills of the girls in each division with it’s annual All-Star game.  The All-Star game is played toward the end of the season with all-stars selected from each team.</w:t>
      </w:r>
    </w:p>
    <w:p w14:paraId="4DF50206" w14:textId="77777777" w:rsidR="00025775" w:rsidRPr="00025775" w:rsidRDefault="00025775" w:rsidP="00025775"/>
    <w:p w14:paraId="4B5B7C6B" w14:textId="77777777" w:rsidR="00025775" w:rsidRPr="00025775" w:rsidRDefault="00025775" w:rsidP="00025775">
      <w:r w:rsidRPr="00025775">
        <w:t>The Executive Board determines the date of the All-Star game but typically it is the Saturday following Memorial Day Weekend (early June).</w:t>
      </w:r>
    </w:p>
    <w:p w14:paraId="0FC0DF5A" w14:textId="77777777" w:rsidR="00025775" w:rsidRPr="00025775" w:rsidRDefault="00025775" w:rsidP="00025775"/>
    <w:p w14:paraId="7545484C" w14:textId="77777777" w:rsidR="00025775" w:rsidRPr="00025775" w:rsidRDefault="00025775" w:rsidP="00025775">
      <w:r w:rsidRPr="00025775">
        <w:t>The Board recommends the number of All-Stars per team (dependent on the number of teams, etc.)  Year to year it has been 3 or 4 All-Stars per team.  There are no alternates.</w:t>
      </w:r>
    </w:p>
    <w:p w14:paraId="7DF38C2F" w14:textId="77777777" w:rsidR="00025775" w:rsidRPr="00025775" w:rsidRDefault="00025775" w:rsidP="00025775"/>
    <w:p w14:paraId="0355DB97" w14:textId="77777777" w:rsidR="00025775" w:rsidRPr="00025775" w:rsidRDefault="00025775" w:rsidP="00025775">
      <w:r w:rsidRPr="00025775">
        <w:t>Although it is ultimately up to the coach, the league provides the following guidelines to coaches regarding All-Star selections:</w:t>
      </w:r>
    </w:p>
    <w:p w14:paraId="0FD5F4B8" w14:textId="77777777" w:rsidR="00025775" w:rsidRPr="00025775" w:rsidRDefault="00025775" w:rsidP="001D6A0B">
      <w:pPr>
        <w:ind w:left="450"/>
      </w:pPr>
      <w:r w:rsidRPr="00025775">
        <w:br/>
        <w:t xml:space="preserve">The league likes to suggest guidelines for coaches for the All-Star selection process, but it is up to the coaches to determine how they select their All-Stars.  The league suggests that the team votes for whom they believe should represent their team in the All-Star game, with the </w:t>
      </w:r>
      <w:proofErr w:type="spellStart"/>
      <w:r w:rsidRPr="00025775">
        <w:t>coachs</w:t>
      </w:r>
      <w:proofErr w:type="spellEnd"/>
      <w:r w:rsidRPr="00025775">
        <w:t>’ guidance on what the All Star game is, and why we play it.  It may not always be the best all around athlete; it could be that girl that has been showing the best team spirit, or a good teammate.  </w:t>
      </w:r>
      <w:r w:rsidRPr="00025775">
        <w:br/>
      </w:r>
      <w:r w:rsidRPr="00025775">
        <w:br/>
        <w:t>The league also would like teams to understand it's not a popularity contest, but what and how teammates add to their team to make them a good team.  After the votes are tallied, it is up to the coaches to handle the way they want to communicate the results.  This is important that you do not make it a ballot of who voted for whom.  The league suggests you evaluate your team and how it has performed and match that to your votes if you wish.</w:t>
      </w:r>
      <w:r w:rsidRPr="00025775">
        <w:br/>
        <w:t> </w:t>
      </w:r>
      <w:r w:rsidRPr="00025775">
        <w:br/>
        <w:t>Some of the nice things that have happened in the past by prior coaches is sending some or most of the 5th graders to represent the team, which may entail sending a player that some or most would not expect, but the coach knew this might be the only time in her fun sports career, she is an All-Star.  This coach knew his real all-stars would get their turn in 5th grade.  We like to leave it to the style of the coaches.</w:t>
      </w:r>
      <w:r w:rsidRPr="00025775">
        <w:br/>
      </w:r>
    </w:p>
    <w:p w14:paraId="1E19E78D" w14:textId="4B284E0C" w:rsidR="00025775" w:rsidRPr="00025775" w:rsidRDefault="00025775" w:rsidP="00025775">
      <w:r w:rsidRPr="00025775">
        <w:t xml:space="preserve">Coaches must provide their selections via an online form by the </w:t>
      </w:r>
      <w:r w:rsidR="001D6A0B">
        <w:t>Wednesday</w:t>
      </w:r>
      <w:r w:rsidRPr="00025775">
        <w:t xml:space="preserve"> prior to the All-Star Game.</w:t>
      </w:r>
    </w:p>
    <w:p w14:paraId="62D4C23F" w14:textId="77777777" w:rsidR="00025775" w:rsidRPr="00025775" w:rsidRDefault="00025775" w:rsidP="00025775">
      <w:bookmarkStart w:id="0" w:name="_GoBack"/>
      <w:bookmarkEnd w:id="0"/>
    </w:p>
    <w:p w14:paraId="172CC34E" w14:textId="77777777" w:rsidR="00025775" w:rsidRPr="00025775" w:rsidRDefault="00025775" w:rsidP="00025775">
      <w:r w:rsidRPr="00025775">
        <w:t>For the purposes of naming coaches and dividing All-Stars onto two teams, the standings are frozen after the Wednesday night’s games that precede the All-Star Game.  The coaches from the 1</w:t>
      </w:r>
      <w:r w:rsidRPr="00025775">
        <w:rPr>
          <w:vertAlign w:val="superscript"/>
        </w:rPr>
        <w:t>st</w:t>
      </w:r>
      <w:r w:rsidRPr="00025775">
        <w:t xml:space="preserve"> place and 2</w:t>
      </w:r>
      <w:r w:rsidRPr="00025775">
        <w:rPr>
          <w:vertAlign w:val="superscript"/>
        </w:rPr>
        <w:t>nd</w:t>
      </w:r>
      <w:r w:rsidRPr="00025775">
        <w:t xml:space="preserve"> place teams are the respective coaches for each All-Star Team.</w:t>
      </w:r>
    </w:p>
    <w:p w14:paraId="2B4D47B3" w14:textId="77777777" w:rsidR="00025775" w:rsidRPr="00025775" w:rsidRDefault="00025775" w:rsidP="00025775">
      <w:pPr>
        <w:numPr>
          <w:ilvl w:val="0"/>
          <w:numId w:val="19"/>
        </w:numPr>
      </w:pPr>
      <w:r w:rsidRPr="00025775">
        <w:t>Coaches must make sure that every player gets at least one at-bat</w:t>
      </w:r>
    </w:p>
    <w:p w14:paraId="4EC478FD" w14:textId="77777777" w:rsidR="00025775" w:rsidRPr="00025775" w:rsidRDefault="00025775" w:rsidP="00025775">
      <w:pPr>
        <w:numPr>
          <w:ilvl w:val="0"/>
          <w:numId w:val="19"/>
        </w:numPr>
      </w:pPr>
      <w:r w:rsidRPr="00025775">
        <w:t>Coaches must make sure that each player plays in the field at least two innings.</w:t>
      </w:r>
    </w:p>
    <w:p w14:paraId="62626F61" w14:textId="77777777" w:rsidR="00025775" w:rsidRPr="00025775" w:rsidRDefault="00025775" w:rsidP="00025775"/>
    <w:p w14:paraId="7557C489" w14:textId="77777777" w:rsidR="00025775" w:rsidRPr="00025775" w:rsidRDefault="00025775" w:rsidP="00025775">
      <w:r w:rsidRPr="00025775">
        <w:t>Teams are assigned to the West All-Star Team or the East All-Star Team based on the frozen standings.  The West All-Star Team consists of the odd placed teams (1</w:t>
      </w:r>
      <w:r w:rsidRPr="00025775">
        <w:rPr>
          <w:vertAlign w:val="superscript"/>
        </w:rPr>
        <w:t>st</w:t>
      </w:r>
      <w:r w:rsidRPr="00025775">
        <w:t xml:space="preserve"> place, 3</w:t>
      </w:r>
      <w:r w:rsidRPr="00025775">
        <w:rPr>
          <w:vertAlign w:val="superscript"/>
        </w:rPr>
        <w:t>rd</w:t>
      </w:r>
      <w:r w:rsidRPr="00025775">
        <w:t xml:space="preserve"> place, 5</w:t>
      </w:r>
      <w:r w:rsidRPr="00025775">
        <w:rPr>
          <w:vertAlign w:val="superscript"/>
        </w:rPr>
        <w:t>th</w:t>
      </w:r>
      <w:r w:rsidRPr="00025775">
        <w:t xml:space="preserve"> place, 7</w:t>
      </w:r>
      <w:r w:rsidRPr="00025775">
        <w:rPr>
          <w:vertAlign w:val="superscript"/>
        </w:rPr>
        <w:t>th</w:t>
      </w:r>
      <w:r w:rsidRPr="00025775">
        <w:t xml:space="preserve"> place, etc.).  The East All-Star Team consists of the even placed teams (2</w:t>
      </w:r>
      <w:r w:rsidRPr="00025775">
        <w:rPr>
          <w:vertAlign w:val="superscript"/>
        </w:rPr>
        <w:t>nd</w:t>
      </w:r>
      <w:r w:rsidRPr="00025775">
        <w:t xml:space="preserve"> place, 4</w:t>
      </w:r>
      <w:r w:rsidRPr="00025775">
        <w:rPr>
          <w:vertAlign w:val="superscript"/>
        </w:rPr>
        <w:t>th</w:t>
      </w:r>
      <w:r w:rsidRPr="00025775">
        <w:t xml:space="preserve"> place, 6</w:t>
      </w:r>
      <w:r w:rsidRPr="00025775">
        <w:rPr>
          <w:vertAlign w:val="superscript"/>
        </w:rPr>
        <w:t>th</w:t>
      </w:r>
      <w:r w:rsidRPr="00025775">
        <w:t xml:space="preserve"> place, 8</w:t>
      </w:r>
      <w:r w:rsidRPr="00025775">
        <w:rPr>
          <w:vertAlign w:val="superscript"/>
        </w:rPr>
        <w:t>th</w:t>
      </w:r>
      <w:r w:rsidRPr="00025775">
        <w:t xml:space="preserve"> place, etc.).  </w:t>
      </w:r>
    </w:p>
    <w:p w14:paraId="431BB5FA" w14:textId="77777777" w:rsidR="00025775" w:rsidRPr="00025775" w:rsidRDefault="00025775" w:rsidP="00025775">
      <w:pPr>
        <w:numPr>
          <w:ilvl w:val="0"/>
          <w:numId w:val="18"/>
        </w:numPr>
      </w:pPr>
      <w:r w:rsidRPr="00025775">
        <w:t>If there are an odd number of teams, the last place team is split for balance</w:t>
      </w:r>
    </w:p>
    <w:p w14:paraId="19211B8D" w14:textId="77777777" w:rsidR="00025775" w:rsidRPr="00025775" w:rsidRDefault="00025775" w:rsidP="00025775">
      <w:pPr>
        <w:numPr>
          <w:ilvl w:val="0"/>
          <w:numId w:val="18"/>
        </w:numPr>
      </w:pPr>
      <w:r w:rsidRPr="00025775">
        <w:t>The Executive Board will review the rosters based on this formula and has the right to shift teams in the spirit of competitive balance</w:t>
      </w:r>
    </w:p>
    <w:p w14:paraId="262AC0FF" w14:textId="77777777" w:rsidR="00025775" w:rsidRPr="00025775" w:rsidRDefault="00025775" w:rsidP="00025775">
      <w:pPr>
        <w:rPr>
          <w:i/>
        </w:rPr>
      </w:pPr>
    </w:p>
    <w:p w14:paraId="513AC922" w14:textId="77777777" w:rsidR="000B2E95" w:rsidRPr="00025775" w:rsidRDefault="000B2E95" w:rsidP="00025775"/>
    <w:sectPr w:rsidR="000B2E95" w:rsidRPr="00025775" w:rsidSect="00B148B6">
      <w:headerReference w:type="even" r:id="rId8"/>
      <w:headerReference w:type="default" r:id="rId9"/>
      <w:footerReference w:type="default" r:id="rId10"/>
      <w:headerReference w:type="first" r:id="rId11"/>
      <w:footerReference w:type="first" r:id="rId12"/>
      <w:pgSz w:w="12240" w:h="15840"/>
      <w:pgMar w:top="1173" w:right="1008" w:bottom="994" w:left="1008" w:header="540" w:footer="504"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AEF11F" w14:textId="77777777" w:rsidR="000B2E95" w:rsidRDefault="000B2E95">
      <w:r>
        <w:separator/>
      </w:r>
    </w:p>
  </w:endnote>
  <w:endnote w:type="continuationSeparator" w:id="0">
    <w:p w14:paraId="3518BAF3" w14:textId="77777777" w:rsidR="000B2E95" w:rsidRDefault="000B2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AFB53E" w14:textId="77777777" w:rsidR="00313874" w:rsidRPr="00226E95" w:rsidRDefault="00226E95" w:rsidP="00226E95">
    <w:pPr>
      <w:pStyle w:val="Footer"/>
      <w:jc w:val="center"/>
      <w:rPr>
        <w:rFonts w:ascii="Times New Roman" w:hAnsi="Times New Roman"/>
        <w:sz w:val="18"/>
      </w:rPr>
    </w:pPr>
    <w:r w:rsidRPr="00583BFE">
      <w:rPr>
        <w:rFonts w:ascii="Times New Roman" w:hAnsi="Times New Roman"/>
        <w:sz w:val="18"/>
      </w:rPr>
      <w:t xml:space="preserve">Milton Girls Softball </w:t>
    </w:r>
    <w:r>
      <w:rPr>
        <w:rFonts w:ascii="Times New Roman" w:hAnsi="Times New Roman"/>
        <w:sz w:val="18"/>
      </w:rPr>
      <w:t xml:space="preserve">  </w:t>
    </w:r>
    <w:proofErr w:type="gramStart"/>
    <w:r w:rsidRPr="00583BFE">
      <w:rPr>
        <w:rFonts w:ascii="Times New Roman" w:hAnsi="Times New Roman"/>
        <w:sz w:val="18"/>
      </w:rPr>
      <w:t>|   P.O</w:t>
    </w:r>
    <w:proofErr w:type="gramEnd"/>
    <w:r w:rsidRPr="00583BFE">
      <w:rPr>
        <w:rFonts w:ascii="Times New Roman" w:hAnsi="Times New Roman"/>
        <w:sz w:val="18"/>
      </w:rPr>
      <w:t xml:space="preserve"> Box 347     |   Milton, MA 02186   |   </w:t>
    </w:r>
    <w:r>
      <w:rPr>
        <w:rFonts w:ascii="Times New Roman" w:hAnsi="Times New Roman"/>
        <w:sz w:val="18"/>
      </w:rPr>
      <w:t>wecare@miltonsoftball</w:t>
    </w:r>
    <w:r w:rsidRPr="00583BFE">
      <w:rPr>
        <w:rFonts w:ascii="Times New Roman" w:hAnsi="Times New Roman"/>
        <w:sz w:val="18"/>
      </w:rPr>
      <w:t>.com   |   www.miltonsoftball.com</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440DE4" w14:textId="77777777" w:rsidR="00313874" w:rsidRPr="004848E6" w:rsidRDefault="00313874" w:rsidP="00B148B6">
    <w:pPr>
      <w:pStyle w:val="Footer"/>
      <w:jc w:val="center"/>
      <w:rPr>
        <w:rFonts w:ascii="Times New Roman" w:hAnsi="Times New Roman"/>
        <w:sz w:val="18"/>
      </w:rPr>
    </w:pPr>
    <w:r w:rsidRPr="00583BFE">
      <w:rPr>
        <w:rFonts w:ascii="Times New Roman" w:hAnsi="Times New Roman"/>
        <w:sz w:val="18"/>
      </w:rPr>
      <w:t xml:space="preserve">Milton Girls Softball </w:t>
    </w:r>
    <w:r>
      <w:rPr>
        <w:rFonts w:ascii="Times New Roman" w:hAnsi="Times New Roman"/>
        <w:sz w:val="18"/>
      </w:rPr>
      <w:t xml:space="preserve">  </w:t>
    </w:r>
    <w:proofErr w:type="gramStart"/>
    <w:r w:rsidRPr="00583BFE">
      <w:rPr>
        <w:rFonts w:ascii="Times New Roman" w:hAnsi="Times New Roman"/>
        <w:sz w:val="18"/>
      </w:rPr>
      <w:t>|   P.O</w:t>
    </w:r>
    <w:proofErr w:type="gramEnd"/>
    <w:r w:rsidRPr="00583BFE">
      <w:rPr>
        <w:rFonts w:ascii="Times New Roman" w:hAnsi="Times New Roman"/>
        <w:sz w:val="18"/>
      </w:rPr>
      <w:t xml:space="preserve"> Box 347     |   Milton, MA 02186   |   </w:t>
    </w:r>
    <w:r>
      <w:rPr>
        <w:rFonts w:ascii="Times New Roman" w:hAnsi="Times New Roman"/>
        <w:sz w:val="18"/>
      </w:rPr>
      <w:t>wecare@miltonsoftball</w:t>
    </w:r>
    <w:r w:rsidRPr="00583BFE">
      <w:rPr>
        <w:rFonts w:ascii="Times New Roman" w:hAnsi="Times New Roman"/>
        <w:sz w:val="18"/>
      </w:rPr>
      <w:t>.com   |   www.miltonsoftball.com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42F6AA" w14:textId="77777777" w:rsidR="000B2E95" w:rsidRDefault="000B2E95">
      <w:r>
        <w:separator/>
      </w:r>
    </w:p>
  </w:footnote>
  <w:footnote w:type="continuationSeparator" w:id="0">
    <w:p w14:paraId="2889EA1D" w14:textId="77777777" w:rsidR="000B2E95" w:rsidRDefault="000B2E9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3849A9" w14:textId="77777777" w:rsidR="00313874" w:rsidRDefault="00313874" w:rsidP="00B148B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6E8845" w14:textId="77777777" w:rsidR="00313874" w:rsidRDefault="00313874" w:rsidP="00B148B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11275D" w14:textId="77777777" w:rsidR="00313874" w:rsidRPr="00752E4F" w:rsidRDefault="00313874" w:rsidP="00B148B6">
    <w:pPr>
      <w:pStyle w:val="Header"/>
      <w:framePr w:wrap="around" w:vAnchor="text" w:hAnchor="page" w:x="11089" w:y="34"/>
      <w:rPr>
        <w:rStyle w:val="PageNumber"/>
      </w:rPr>
    </w:pPr>
    <w:r w:rsidRPr="00752E4F">
      <w:rPr>
        <w:rStyle w:val="PageNumber"/>
        <w:sz w:val="16"/>
      </w:rPr>
      <w:fldChar w:fldCharType="begin"/>
    </w:r>
    <w:r w:rsidRPr="00752E4F">
      <w:rPr>
        <w:rStyle w:val="PageNumber"/>
        <w:sz w:val="16"/>
      </w:rPr>
      <w:instrText xml:space="preserve">PAGE  </w:instrText>
    </w:r>
    <w:r w:rsidRPr="00752E4F">
      <w:rPr>
        <w:rStyle w:val="PageNumber"/>
        <w:sz w:val="16"/>
      </w:rPr>
      <w:fldChar w:fldCharType="separate"/>
    </w:r>
    <w:r w:rsidR="00025775">
      <w:rPr>
        <w:rStyle w:val="PageNumber"/>
        <w:noProof/>
        <w:sz w:val="16"/>
      </w:rPr>
      <w:t>2</w:t>
    </w:r>
    <w:r w:rsidRPr="00752E4F">
      <w:rPr>
        <w:rStyle w:val="PageNumber"/>
        <w:sz w:val="16"/>
      </w:rPr>
      <w:fldChar w:fldCharType="end"/>
    </w:r>
  </w:p>
  <w:p w14:paraId="4A1FE50A" w14:textId="77777777" w:rsidR="00313874" w:rsidRPr="00752E4F" w:rsidRDefault="00313874" w:rsidP="00B148B6">
    <w:pPr>
      <w:pStyle w:val="Header"/>
      <w:ind w:right="360"/>
      <w:rPr>
        <w:sz w:val="2"/>
      </w:rPr>
    </w:pPr>
    <w:r w:rsidRPr="00CD446B">
      <w:rPr>
        <w:sz w:val="4"/>
      </w:rPr>
      <w:br/>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286893" w14:textId="77777777" w:rsidR="00313874" w:rsidRDefault="00AD27E5">
    <w:pPr>
      <w:pStyle w:val="Header"/>
      <w:rPr>
        <w:noProof/>
      </w:rPr>
    </w:pPr>
    <w:r>
      <w:rPr>
        <w:noProof/>
      </w:rPr>
      <w:drawing>
        <wp:anchor distT="0" distB="0" distL="114300" distR="114300" simplePos="0" relativeHeight="251659264" behindDoc="0" locked="0" layoutInCell="1" allowOverlap="1" wp14:anchorId="367EC2D8" wp14:editId="3805AD23">
          <wp:simplePos x="0" y="0"/>
          <wp:positionH relativeFrom="margin">
            <wp:posOffset>-36195</wp:posOffset>
          </wp:positionH>
          <wp:positionV relativeFrom="margin">
            <wp:posOffset>-1237615</wp:posOffset>
          </wp:positionV>
          <wp:extent cx="2411095" cy="914400"/>
          <wp:effectExtent l="0" t="0" r="1905" b="0"/>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l="4958" t="13580" r="4236" b="13242"/>
                  <a:stretch>
                    <a:fillRect/>
                  </a:stretch>
                </pic:blipFill>
                <pic:spPr bwMode="auto">
                  <a:xfrm>
                    <a:off x="0" y="0"/>
                    <a:ext cx="2411095"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409098" w14:textId="77777777" w:rsidR="00313874" w:rsidRDefault="00313874">
    <w:pPr>
      <w:pStyle w:val="Header"/>
      <w:rPr>
        <w:noProof/>
      </w:rPr>
    </w:pPr>
  </w:p>
  <w:p w14:paraId="75F7CBBE" w14:textId="77777777" w:rsidR="00313874" w:rsidRDefault="00313874">
    <w:pPr>
      <w:pStyle w:val="Header"/>
      <w:rPr>
        <w:noProof/>
      </w:rPr>
    </w:pPr>
  </w:p>
  <w:p w14:paraId="3E502A06" w14:textId="77777777" w:rsidR="00313874" w:rsidRDefault="00313874">
    <w:pPr>
      <w:pStyle w:val="Header"/>
      <w:rPr>
        <w:noProof/>
      </w:rPr>
    </w:pPr>
  </w:p>
  <w:p w14:paraId="2468F548" w14:textId="77777777" w:rsidR="00313874" w:rsidRDefault="00313874">
    <w:pPr>
      <w:pStyle w:val="Header"/>
      <w:rPr>
        <w:noProof/>
      </w:rPr>
    </w:pPr>
  </w:p>
  <w:p w14:paraId="6996A179" w14:textId="77777777" w:rsidR="00313874" w:rsidRDefault="00313874">
    <w:pPr>
      <w:pStyle w:val="Header"/>
      <w:rPr>
        <w:noProof/>
      </w:rPr>
    </w:pPr>
  </w:p>
  <w:p w14:paraId="52BD8263" w14:textId="77777777" w:rsidR="00313874" w:rsidRDefault="00313874">
    <w:pPr>
      <w:pStyle w:val="Header"/>
      <w:rPr>
        <w:noProof/>
      </w:rPr>
    </w:pPr>
  </w:p>
  <w:p w14:paraId="4B3FEB3A" w14:textId="77777777" w:rsidR="00313874" w:rsidRDefault="00313874">
    <w:pPr>
      <w:pStyle w:val="Header"/>
    </w:pPr>
  </w:p>
  <w:p w14:paraId="6E2FF30C" w14:textId="77777777" w:rsidR="00313874" w:rsidRPr="00752E4F" w:rsidRDefault="00313874">
    <w:pPr>
      <w:pStyle w:val="Header"/>
      <w:rPr>
        <w:sz w:val="4"/>
      </w:rPr>
    </w:pPr>
  </w:p>
  <w:p w14:paraId="408C118A" w14:textId="77777777" w:rsidR="00313874" w:rsidRDefault="00313874" w:rsidP="00B148B6">
    <w:pPr>
      <w:pStyle w:val="Header"/>
      <w:pBdr>
        <w:top w:val="single" w:sz="4" w:space="1"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651B7"/>
    <w:multiLevelType w:val="hybridMultilevel"/>
    <w:tmpl w:val="D2828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46063B"/>
    <w:multiLevelType w:val="hybridMultilevel"/>
    <w:tmpl w:val="F21E2042"/>
    <w:lvl w:ilvl="0" w:tplc="4912926E">
      <w:start w:val="1"/>
      <w:numFmt w:val="upp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4C5FB8"/>
    <w:multiLevelType w:val="hybridMultilevel"/>
    <w:tmpl w:val="9E56BD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39351C5"/>
    <w:multiLevelType w:val="hybridMultilevel"/>
    <w:tmpl w:val="95D0D4D2"/>
    <w:lvl w:ilvl="0" w:tplc="296686D8">
      <w:start w:val="1"/>
      <w:numFmt w:val="decimal"/>
      <w:lvlText w:val="%1."/>
      <w:lvlJc w:val="left"/>
      <w:pPr>
        <w:ind w:left="108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nsid w:val="343644C3"/>
    <w:multiLevelType w:val="hybridMultilevel"/>
    <w:tmpl w:val="67EE9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4F7C13"/>
    <w:multiLevelType w:val="hybridMultilevel"/>
    <w:tmpl w:val="783AD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13694C"/>
    <w:multiLevelType w:val="hybridMultilevel"/>
    <w:tmpl w:val="C53E5C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2E645F6"/>
    <w:multiLevelType w:val="multilevel"/>
    <w:tmpl w:val="4EF8E6A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8">
    <w:nsid w:val="4C8C5D0C"/>
    <w:multiLevelType w:val="hybridMultilevel"/>
    <w:tmpl w:val="AE8A4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E7E0E78"/>
    <w:multiLevelType w:val="hybridMultilevel"/>
    <w:tmpl w:val="690C6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6474FB"/>
    <w:multiLevelType w:val="hybridMultilevel"/>
    <w:tmpl w:val="687CFC1A"/>
    <w:lvl w:ilvl="0" w:tplc="B57A8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7594C0A"/>
    <w:multiLevelType w:val="hybridMultilevel"/>
    <w:tmpl w:val="42B6BE78"/>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361057"/>
    <w:multiLevelType w:val="hybridMultilevel"/>
    <w:tmpl w:val="6A3874EA"/>
    <w:lvl w:ilvl="0" w:tplc="BD4203D2">
      <w:start w:val="1"/>
      <w:numFmt w:val="decimal"/>
      <w:lvlText w:val="%1."/>
      <w:lvlJc w:val="left"/>
      <w:pPr>
        <w:ind w:left="117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862464E"/>
    <w:multiLevelType w:val="hybridMultilevel"/>
    <w:tmpl w:val="C01C9E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E09278B"/>
    <w:multiLevelType w:val="hybridMultilevel"/>
    <w:tmpl w:val="4EF8E6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FE16CEA"/>
    <w:multiLevelType w:val="hybridMultilevel"/>
    <w:tmpl w:val="183ACC10"/>
    <w:lvl w:ilvl="0" w:tplc="5FEA2F5A">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6">
    <w:nsid w:val="72294E45"/>
    <w:multiLevelType w:val="hybridMultilevel"/>
    <w:tmpl w:val="ED2C63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4BE6ECD"/>
    <w:multiLevelType w:val="hybridMultilevel"/>
    <w:tmpl w:val="0FE64F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A9D1938"/>
    <w:multiLevelType w:val="hybridMultilevel"/>
    <w:tmpl w:val="EE720A86"/>
    <w:lvl w:ilvl="0" w:tplc="AFB432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2"/>
  </w:num>
  <w:num w:numId="3">
    <w:abstractNumId w:val="18"/>
  </w:num>
  <w:num w:numId="4">
    <w:abstractNumId w:val="11"/>
  </w:num>
  <w:num w:numId="5">
    <w:abstractNumId w:val="1"/>
  </w:num>
  <w:num w:numId="6">
    <w:abstractNumId w:val="10"/>
  </w:num>
  <w:num w:numId="7">
    <w:abstractNumId w:val="15"/>
  </w:num>
  <w:num w:numId="8">
    <w:abstractNumId w:val="9"/>
  </w:num>
  <w:num w:numId="9">
    <w:abstractNumId w:val="16"/>
  </w:num>
  <w:num w:numId="10">
    <w:abstractNumId w:val="17"/>
  </w:num>
  <w:num w:numId="11">
    <w:abstractNumId w:val="14"/>
  </w:num>
  <w:num w:numId="12">
    <w:abstractNumId w:val="7"/>
  </w:num>
  <w:num w:numId="13">
    <w:abstractNumId w:val="2"/>
  </w:num>
  <w:num w:numId="14">
    <w:abstractNumId w:val="8"/>
  </w:num>
  <w:num w:numId="15">
    <w:abstractNumId w:val="13"/>
  </w:num>
  <w:num w:numId="16">
    <w:abstractNumId w:val="6"/>
  </w:num>
  <w:num w:numId="17">
    <w:abstractNumId w:val="0"/>
  </w:num>
  <w:num w:numId="18">
    <w:abstractNumId w:val="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95"/>
    <w:rsid w:val="0001675A"/>
    <w:rsid w:val="00025775"/>
    <w:rsid w:val="000520A1"/>
    <w:rsid w:val="00052F95"/>
    <w:rsid w:val="0006022E"/>
    <w:rsid w:val="000B2E95"/>
    <w:rsid w:val="000B643A"/>
    <w:rsid w:val="000D2274"/>
    <w:rsid w:val="000D5442"/>
    <w:rsid w:val="000D6593"/>
    <w:rsid w:val="00127494"/>
    <w:rsid w:val="001674E3"/>
    <w:rsid w:val="00171F45"/>
    <w:rsid w:val="00172B16"/>
    <w:rsid w:val="001818AF"/>
    <w:rsid w:val="001824FF"/>
    <w:rsid w:val="001C0406"/>
    <w:rsid w:val="001D6A0B"/>
    <w:rsid w:val="001E1425"/>
    <w:rsid w:val="00226E95"/>
    <w:rsid w:val="00291561"/>
    <w:rsid w:val="00292C58"/>
    <w:rsid w:val="002A68DA"/>
    <w:rsid w:val="002B1CEC"/>
    <w:rsid w:val="002B65F9"/>
    <w:rsid w:val="002B7712"/>
    <w:rsid w:val="002C4F61"/>
    <w:rsid w:val="002D0542"/>
    <w:rsid w:val="002F348D"/>
    <w:rsid w:val="002F7352"/>
    <w:rsid w:val="00303FF6"/>
    <w:rsid w:val="00313874"/>
    <w:rsid w:val="00322B3B"/>
    <w:rsid w:val="003259AC"/>
    <w:rsid w:val="00365CBB"/>
    <w:rsid w:val="00393EB2"/>
    <w:rsid w:val="00396F9C"/>
    <w:rsid w:val="003B51EC"/>
    <w:rsid w:val="003C5BA0"/>
    <w:rsid w:val="003D0A37"/>
    <w:rsid w:val="003D43BE"/>
    <w:rsid w:val="003D67CE"/>
    <w:rsid w:val="00417913"/>
    <w:rsid w:val="00426EE5"/>
    <w:rsid w:val="004808FB"/>
    <w:rsid w:val="004A08B7"/>
    <w:rsid w:val="00504575"/>
    <w:rsid w:val="00597D1B"/>
    <w:rsid w:val="005A403F"/>
    <w:rsid w:val="005B0FFB"/>
    <w:rsid w:val="005C2512"/>
    <w:rsid w:val="005E4AC5"/>
    <w:rsid w:val="00625709"/>
    <w:rsid w:val="0063052A"/>
    <w:rsid w:val="0063568C"/>
    <w:rsid w:val="00651D06"/>
    <w:rsid w:val="00662E58"/>
    <w:rsid w:val="00667C87"/>
    <w:rsid w:val="006749C7"/>
    <w:rsid w:val="0069239F"/>
    <w:rsid w:val="006A1F7B"/>
    <w:rsid w:val="006B3B14"/>
    <w:rsid w:val="006C07C1"/>
    <w:rsid w:val="006F5F08"/>
    <w:rsid w:val="007434C9"/>
    <w:rsid w:val="00792A0D"/>
    <w:rsid w:val="007A734E"/>
    <w:rsid w:val="007C2C73"/>
    <w:rsid w:val="007C4BA8"/>
    <w:rsid w:val="00810616"/>
    <w:rsid w:val="00842F32"/>
    <w:rsid w:val="008908BB"/>
    <w:rsid w:val="008D102D"/>
    <w:rsid w:val="008D5D27"/>
    <w:rsid w:val="009527F3"/>
    <w:rsid w:val="0099794C"/>
    <w:rsid w:val="009C6794"/>
    <w:rsid w:val="009D025D"/>
    <w:rsid w:val="009D2256"/>
    <w:rsid w:val="00A07CD2"/>
    <w:rsid w:val="00A408B1"/>
    <w:rsid w:val="00A55D89"/>
    <w:rsid w:val="00A927E2"/>
    <w:rsid w:val="00AC1C60"/>
    <w:rsid w:val="00AD27E5"/>
    <w:rsid w:val="00AD6978"/>
    <w:rsid w:val="00B115A3"/>
    <w:rsid w:val="00B148B6"/>
    <w:rsid w:val="00B22B47"/>
    <w:rsid w:val="00B33573"/>
    <w:rsid w:val="00B64A06"/>
    <w:rsid w:val="00B97930"/>
    <w:rsid w:val="00BC6C6F"/>
    <w:rsid w:val="00C12FB1"/>
    <w:rsid w:val="00C332BD"/>
    <w:rsid w:val="00C67B11"/>
    <w:rsid w:val="00CC33F7"/>
    <w:rsid w:val="00CE20EC"/>
    <w:rsid w:val="00CE3BB8"/>
    <w:rsid w:val="00D23575"/>
    <w:rsid w:val="00D334FD"/>
    <w:rsid w:val="00D45313"/>
    <w:rsid w:val="00D467AB"/>
    <w:rsid w:val="00D50E9C"/>
    <w:rsid w:val="00D82949"/>
    <w:rsid w:val="00DE5D76"/>
    <w:rsid w:val="00E03683"/>
    <w:rsid w:val="00E3385B"/>
    <w:rsid w:val="00E342E4"/>
    <w:rsid w:val="00E37A14"/>
    <w:rsid w:val="00E37DC4"/>
    <w:rsid w:val="00E43A0A"/>
    <w:rsid w:val="00E5344F"/>
    <w:rsid w:val="00E646F2"/>
    <w:rsid w:val="00E75A0A"/>
    <w:rsid w:val="00E93BFF"/>
    <w:rsid w:val="00EA0B46"/>
    <w:rsid w:val="00EF552E"/>
    <w:rsid w:val="00EF6193"/>
    <w:rsid w:val="00F03BA8"/>
    <w:rsid w:val="00F343A1"/>
    <w:rsid w:val="00F56961"/>
    <w:rsid w:val="00F63174"/>
    <w:rsid w:val="00F65DAD"/>
    <w:rsid w:val="00F81204"/>
    <w:rsid w:val="00F94058"/>
    <w:rsid w:val="00FA1F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1E85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7C1"/>
    <w:rPr>
      <w:rFonts w:ascii="Arial" w:hAnsi="Arial"/>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7C1"/>
    <w:pPr>
      <w:tabs>
        <w:tab w:val="center" w:pos="4320"/>
        <w:tab w:val="right" w:pos="8640"/>
      </w:tabs>
    </w:pPr>
  </w:style>
  <w:style w:type="character" w:customStyle="1" w:styleId="HeaderChar">
    <w:name w:val="Header Char"/>
    <w:link w:val="Header"/>
    <w:uiPriority w:val="99"/>
    <w:rsid w:val="006C07C1"/>
    <w:rPr>
      <w:rFonts w:ascii="Arial" w:hAnsi="Arial"/>
      <w:sz w:val="20"/>
      <w:szCs w:val="24"/>
    </w:rPr>
  </w:style>
  <w:style w:type="paragraph" w:styleId="Footer">
    <w:name w:val="footer"/>
    <w:basedOn w:val="Normal"/>
    <w:link w:val="FooterChar"/>
    <w:uiPriority w:val="99"/>
    <w:unhideWhenUsed/>
    <w:rsid w:val="006C07C1"/>
    <w:pPr>
      <w:tabs>
        <w:tab w:val="center" w:pos="4320"/>
        <w:tab w:val="right" w:pos="8640"/>
      </w:tabs>
    </w:pPr>
  </w:style>
  <w:style w:type="character" w:customStyle="1" w:styleId="FooterChar">
    <w:name w:val="Footer Char"/>
    <w:link w:val="Footer"/>
    <w:uiPriority w:val="99"/>
    <w:rsid w:val="006C07C1"/>
    <w:rPr>
      <w:rFonts w:ascii="Arial" w:hAnsi="Arial"/>
      <w:sz w:val="20"/>
      <w:szCs w:val="24"/>
    </w:rPr>
  </w:style>
  <w:style w:type="character" w:styleId="PageNumber">
    <w:name w:val="page number"/>
    <w:basedOn w:val="DefaultParagraphFont"/>
    <w:uiPriority w:val="99"/>
    <w:semiHidden/>
    <w:unhideWhenUsed/>
    <w:rsid w:val="006C07C1"/>
  </w:style>
  <w:style w:type="paragraph" w:styleId="ListParagraph">
    <w:name w:val="List Paragraph"/>
    <w:basedOn w:val="Normal"/>
    <w:uiPriority w:val="34"/>
    <w:qFormat/>
    <w:rsid w:val="006C07C1"/>
    <w:pPr>
      <w:ind w:left="720"/>
      <w:contextualSpacing/>
    </w:pPr>
  </w:style>
  <w:style w:type="paragraph" w:styleId="BalloonText">
    <w:name w:val="Balloon Text"/>
    <w:basedOn w:val="Normal"/>
    <w:link w:val="BalloonTextChar"/>
    <w:uiPriority w:val="99"/>
    <w:semiHidden/>
    <w:unhideWhenUsed/>
    <w:rsid w:val="006C07C1"/>
    <w:rPr>
      <w:rFonts w:ascii="Tahoma" w:hAnsi="Tahoma" w:cs="Tahoma"/>
      <w:sz w:val="16"/>
      <w:szCs w:val="16"/>
    </w:rPr>
  </w:style>
  <w:style w:type="character" w:customStyle="1" w:styleId="BalloonTextChar">
    <w:name w:val="Balloon Text Char"/>
    <w:link w:val="BalloonText"/>
    <w:uiPriority w:val="99"/>
    <w:semiHidden/>
    <w:rsid w:val="006C07C1"/>
    <w:rPr>
      <w:rFonts w:ascii="Tahoma" w:hAnsi="Tahoma" w:cs="Tahoma"/>
      <w:sz w:val="16"/>
      <w:szCs w:val="16"/>
    </w:rPr>
  </w:style>
  <w:style w:type="table" w:styleId="TableGrid">
    <w:name w:val="Table Grid"/>
    <w:basedOn w:val="TableNormal"/>
    <w:uiPriority w:val="59"/>
    <w:rsid w:val="000B2E95"/>
    <w:rPr>
      <w:rFonts w:asciiTheme="minorHAnsi" w:eastAsiaTheme="minorHAnsi"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7C1"/>
    <w:rPr>
      <w:rFonts w:ascii="Arial" w:hAnsi="Arial"/>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7C1"/>
    <w:pPr>
      <w:tabs>
        <w:tab w:val="center" w:pos="4320"/>
        <w:tab w:val="right" w:pos="8640"/>
      </w:tabs>
    </w:pPr>
  </w:style>
  <w:style w:type="character" w:customStyle="1" w:styleId="HeaderChar">
    <w:name w:val="Header Char"/>
    <w:link w:val="Header"/>
    <w:uiPriority w:val="99"/>
    <w:rsid w:val="006C07C1"/>
    <w:rPr>
      <w:rFonts w:ascii="Arial" w:hAnsi="Arial"/>
      <w:sz w:val="20"/>
      <w:szCs w:val="24"/>
    </w:rPr>
  </w:style>
  <w:style w:type="paragraph" w:styleId="Footer">
    <w:name w:val="footer"/>
    <w:basedOn w:val="Normal"/>
    <w:link w:val="FooterChar"/>
    <w:uiPriority w:val="99"/>
    <w:unhideWhenUsed/>
    <w:rsid w:val="006C07C1"/>
    <w:pPr>
      <w:tabs>
        <w:tab w:val="center" w:pos="4320"/>
        <w:tab w:val="right" w:pos="8640"/>
      </w:tabs>
    </w:pPr>
  </w:style>
  <w:style w:type="character" w:customStyle="1" w:styleId="FooterChar">
    <w:name w:val="Footer Char"/>
    <w:link w:val="Footer"/>
    <w:uiPriority w:val="99"/>
    <w:rsid w:val="006C07C1"/>
    <w:rPr>
      <w:rFonts w:ascii="Arial" w:hAnsi="Arial"/>
      <w:sz w:val="20"/>
      <w:szCs w:val="24"/>
    </w:rPr>
  </w:style>
  <w:style w:type="character" w:styleId="PageNumber">
    <w:name w:val="page number"/>
    <w:basedOn w:val="DefaultParagraphFont"/>
    <w:uiPriority w:val="99"/>
    <w:semiHidden/>
    <w:unhideWhenUsed/>
    <w:rsid w:val="006C07C1"/>
  </w:style>
  <w:style w:type="paragraph" w:styleId="ListParagraph">
    <w:name w:val="List Paragraph"/>
    <w:basedOn w:val="Normal"/>
    <w:uiPriority w:val="34"/>
    <w:qFormat/>
    <w:rsid w:val="006C07C1"/>
    <w:pPr>
      <w:ind w:left="720"/>
      <w:contextualSpacing/>
    </w:pPr>
  </w:style>
  <w:style w:type="paragraph" w:styleId="BalloonText">
    <w:name w:val="Balloon Text"/>
    <w:basedOn w:val="Normal"/>
    <w:link w:val="BalloonTextChar"/>
    <w:uiPriority w:val="99"/>
    <w:semiHidden/>
    <w:unhideWhenUsed/>
    <w:rsid w:val="006C07C1"/>
    <w:rPr>
      <w:rFonts w:ascii="Tahoma" w:hAnsi="Tahoma" w:cs="Tahoma"/>
      <w:sz w:val="16"/>
      <w:szCs w:val="16"/>
    </w:rPr>
  </w:style>
  <w:style w:type="character" w:customStyle="1" w:styleId="BalloonTextChar">
    <w:name w:val="Balloon Text Char"/>
    <w:link w:val="BalloonText"/>
    <w:uiPriority w:val="99"/>
    <w:semiHidden/>
    <w:rsid w:val="006C07C1"/>
    <w:rPr>
      <w:rFonts w:ascii="Tahoma" w:hAnsi="Tahoma" w:cs="Tahoma"/>
      <w:sz w:val="16"/>
      <w:szCs w:val="16"/>
    </w:rPr>
  </w:style>
  <w:style w:type="table" w:styleId="TableGrid">
    <w:name w:val="Table Grid"/>
    <w:basedOn w:val="TableNormal"/>
    <w:uiPriority w:val="59"/>
    <w:rsid w:val="000B2E95"/>
    <w:rPr>
      <w:rFonts w:asciiTheme="minorHAnsi" w:eastAsiaTheme="minorHAnsi"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958379">
      <w:bodyDiv w:val="1"/>
      <w:marLeft w:val="0"/>
      <w:marRight w:val="0"/>
      <w:marTop w:val="0"/>
      <w:marBottom w:val="0"/>
      <w:divBdr>
        <w:top w:val="none" w:sz="0" w:space="0" w:color="auto"/>
        <w:left w:val="none" w:sz="0" w:space="0" w:color="auto"/>
        <w:bottom w:val="none" w:sz="0" w:space="0" w:color="auto"/>
        <w:right w:val="none" w:sz="0" w:space="0" w:color="auto"/>
      </w:divBdr>
    </w:div>
    <w:div w:id="154096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olivierik:Documents:PERSONAL:MILTON%20SOFTBALL:Templates:MGS-Letterhea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MGS-Letterhead-Template.dotx</Template>
  <TotalTime>2</TotalTime>
  <Pages>1</Pages>
  <Words>466</Words>
  <Characters>2657</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Olivieri</dc:creator>
  <cp:lastModifiedBy>Kevin Olivieri</cp:lastModifiedBy>
  <cp:revision>4</cp:revision>
  <cp:lastPrinted>2013-01-27T15:56:00Z</cp:lastPrinted>
  <dcterms:created xsi:type="dcterms:W3CDTF">2013-05-28T16:13:00Z</dcterms:created>
  <dcterms:modified xsi:type="dcterms:W3CDTF">2013-05-28T16:17:00Z</dcterms:modified>
</cp:coreProperties>
</file>