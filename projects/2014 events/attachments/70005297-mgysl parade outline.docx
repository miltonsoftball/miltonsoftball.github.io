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1EAA9" w14:textId="77777777" w:rsidR="00EC5783" w:rsidRDefault="00EC5783" w:rsidP="00EC5783">
      <w:pPr>
        <w:tabs>
          <w:tab w:val="left" w:pos="2250"/>
        </w:tabs>
        <w:rPr>
          <w:rFonts w:ascii="Times New Roman" w:hAnsi="Times New Roman"/>
          <w:b/>
          <w:u w:val="single"/>
        </w:rPr>
      </w:pPr>
    </w:p>
    <w:p w14:paraId="6E6445C9" w14:textId="77777777" w:rsidR="00EC5783" w:rsidRPr="00EC5783" w:rsidRDefault="00EC5783" w:rsidP="00EC5783">
      <w:pPr>
        <w:tabs>
          <w:tab w:val="left" w:pos="2250"/>
        </w:tabs>
        <w:jc w:val="center"/>
        <w:rPr>
          <w:rFonts w:ascii="Times New Roman" w:hAnsi="Times New Roman"/>
          <w:b/>
          <w:sz w:val="32"/>
        </w:rPr>
      </w:pPr>
      <w:r w:rsidRPr="00EC5783">
        <w:rPr>
          <w:rFonts w:ascii="Times New Roman" w:hAnsi="Times New Roman"/>
          <w:b/>
          <w:sz w:val="32"/>
        </w:rPr>
        <w:t>MGYSL PARADE OUTLINE</w:t>
      </w:r>
    </w:p>
    <w:p w14:paraId="17D61B8B" w14:textId="77777777" w:rsidR="00EC5783" w:rsidRPr="00EC5783" w:rsidRDefault="00EC5783" w:rsidP="00EC5783">
      <w:pPr>
        <w:tabs>
          <w:tab w:val="left" w:pos="2250"/>
        </w:tabs>
        <w:rPr>
          <w:rFonts w:ascii="Times New Roman" w:hAnsi="Times New Roman"/>
          <w:b/>
          <w:u w:val="single"/>
        </w:rPr>
      </w:pPr>
    </w:p>
    <w:p w14:paraId="0BEB7027" w14:textId="77777777" w:rsidR="00EC5783" w:rsidRDefault="00EC5783" w:rsidP="00EC5783">
      <w:pPr>
        <w:tabs>
          <w:tab w:val="left" w:pos="2250"/>
        </w:tabs>
        <w:rPr>
          <w:rFonts w:ascii="Times New Roman" w:hAnsi="Times New Roman"/>
        </w:rPr>
      </w:pPr>
    </w:p>
    <w:p w14:paraId="623A34AC" w14:textId="77777777" w:rsidR="008D04AE" w:rsidRDefault="00EC5783" w:rsidP="00EC5783">
      <w:pPr>
        <w:tabs>
          <w:tab w:val="left" w:pos="2250"/>
        </w:tabs>
        <w:rPr>
          <w:rFonts w:ascii="Times New Roman" w:hAnsi="Times New Roman"/>
        </w:rPr>
      </w:pPr>
      <w:r w:rsidRPr="00EC5783">
        <w:rPr>
          <w:rFonts w:ascii="Times New Roman" w:hAnsi="Times New Roman"/>
        </w:rPr>
        <w:t>Objective:  Opening day “Procession of Players” (Parade), to organize the girl’s softball community and town community to have a procession to one of the town fields, followed by fun opening day activities, creating a festive kickoff to the Spring League season.</w:t>
      </w:r>
    </w:p>
    <w:p w14:paraId="6E03A6A3" w14:textId="77777777" w:rsidR="008D04AE" w:rsidRDefault="008D04AE" w:rsidP="00EC5783">
      <w:pPr>
        <w:tabs>
          <w:tab w:val="left" w:pos="2250"/>
        </w:tabs>
        <w:rPr>
          <w:rFonts w:ascii="Times New Roman" w:hAnsi="Times New Roman"/>
        </w:rPr>
      </w:pPr>
    </w:p>
    <w:p w14:paraId="1D1CBA98" w14:textId="77777777" w:rsidR="00EC5783" w:rsidRPr="00EC5783" w:rsidRDefault="008D04AE" w:rsidP="00EC5783">
      <w:pPr>
        <w:tabs>
          <w:tab w:val="left" w:pos="2250"/>
        </w:tabs>
        <w:rPr>
          <w:rFonts w:ascii="Times New Roman" w:hAnsi="Times New Roman"/>
          <w:b/>
          <w:bCs/>
        </w:rPr>
      </w:pPr>
      <w:proofErr w:type="gramStart"/>
      <w:r>
        <w:rPr>
          <w:rFonts w:ascii="Times New Roman" w:hAnsi="Times New Roman"/>
        </w:rPr>
        <w:t>Junior Division Game with the Phillies and the Angels.</w:t>
      </w:r>
      <w:proofErr w:type="gramEnd"/>
      <w:r w:rsidR="00EC5783">
        <w:rPr>
          <w:rFonts w:ascii="Times New Roman" w:hAnsi="Times New Roman"/>
        </w:rPr>
        <w:br/>
      </w:r>
    </w:p>
    <w:p w14:paraId="722F2AF6" w14:textId="77777777" w:rsidR="00EC5783" w:rsidRDefault="00EC5783" w:rsidP="00EC5783">
      <w:pPr>
        <w:tabs>
          <w:tab w:val="left" w:pos="225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Parade Coordinator</w:t>
      </w:r>
    </w:p>
    <w:p w14:paraId="16902617" w14:textId="77777777" w:rsidR="008D04AE" w:rsidRDefault="00EC5783" w:rsidP="00EC5783">
      <w:pPr>
        <w:pStyle w:val="ListParagraph"/>
        <w:numPr>
          <w:ilvl w:val="0"/>
          <w:numId w:val="1"/>
        </w:numPr>
        <w:tabs>
          <w:tab w:val="left" w:pos="2250"/>
        </w:tabs>
        <w:rPr>
          <w:rFonts w:ascii="Times New Roman" w:hAnsi="Times New Roman"/>
        </w:rPr>
      </w:pPr>
      <w:r>
        <w:rPr>
          <w:rFonts w:ascii="Times New Roman" w:hAnsi="Times New Roman"/>
        </w:rPr>
        <w:t>Liaise with town officials</w:t>
      </w:r>
    </w:p>
    <w:p w14:paraId="33120A9C" w14:textId="77777777" w:rsidR="00EC5783" w:rsidRDefault="008D04AE" w:rsidP="00EC5783">
      <w:pPr>
        <w:pStyle w:val="ListParagraph"/>
        <w:numPr>
          <w:ilvl w:val="0"/>
          <w:numId w:val="1"/>
        </w:numPr>
        <w:tabs>
          <w:tab w:val="left" w:pos="2250"/>
        </w:tabs>
        <w:rPr>
          <w:rFonts w:ascii="Times New Roman" w:hAnsi="Times New Roman"/>
        </w:rPr>
      </w:pPr>
      <w:r>
        <w:rPr>
          <w:rFonts w:ascii="Times New Roman" w:hAnsi="Times New Roman"/>
        </w:rPr>
        <w:t>Confirm time</w:t>
      </w:r>
    </w:p>
    <w:p w14:paraId="562DDCBC" w14:textId="77777777" w:rsidR="00EC5783" w:rsidRDefault="00EC5783" w:rsidP="00EC5783">
      <w:pPr>
        <w:pStyle w:val="ListParagraph"/>
        <w:numPr>
          <w:ilvl w:val="0"/>
          <w:numId w:val="1"/>
        </w:numPr>
        <w:tabs>
          <w:tab w:val="left" w:pos="2250"/>
        </w:tabs>
        <w:rPr>
          <w:rFonts w:ascii="Times New Roman" w:hAnsi="Times New Roman"/>
        </w:rPr>
      </w:pPr>
      <w:r>
        <w:rPr>
          <w:rFonts w:ascii="Times New Roman" w:hAnsi="Times New Roman"/>
        </w:rPr>
        <w:t>Obtain speakers</w:t>
      </w:r>
    </w:p>
    <w:p w14:paraId="3879FEE0" w14:textId="77777777" w:rsidR="00EC5783" w:rsidRDefault="00EC5783" w:rsidP="00EC5783">
      <w:pPr>
        <w:pStyle w:val="ListParagraph"/>
        <w:numPr>
          <w:ilvl w:val="0"/>
          <w:numId w:val="1"/>
        </w:numPr>
        <w:tabs>
          <w:tab w:val="left" w:pos="2250"/>
        </w:tabs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Pr="00EC5783">
        <w:rPr>
          <w:rFonts w:ascii="Times New Roman" w:hAnsi="Times New Roman"/>
        </w:rPr>
        <w:t>rrange for sound system</w:t>
      </w:r>
      <w:r>
        <w:rPr>
          <w:rFonts w:ascii="Times New Roman" w:hAnsi="Times New Roman"/>
        </w:rPr>
        <w:t xml:space="preserve"> </w:t>
      </w:r>
    </w:p>
    <w:p w14:paraId="3B33A467" w14:textId="77777777" w:rsidR="00EC5783" w:rsidRDefault="00EC5783" w:rsidP="00EC5783">
      <w:pPr>
        <w:pStyle w:val="ListParagraph"/>
        <w:numPr>
          <w:ilvl w:val="0"/>
          <w:numId w:val="1"/>
        </w:numPr>
        <w:tabs>
          <w:tab w:val="left" w:pos="2250"/>
        </w:tabs>
        <w:rPr>
          <w:rFonts w:ascii="Times New Roman" w:hAnsi="Times New Roman"/>
        </w:rPr>
      </w:pPr>
      <w:r>
        <w:rPr>
          <w:rFonts w:ascii="Times New Roman" w:hAnsi="Times New Roman"/>
        </w:rPr>
        <w:t>Confirm working electrical outlet at home plate area of Cunningham Field</w:t>
      </w:r>
    </w:p>
    <w:p w14:paraId="4736D2C4" w14:textId="77777777" w:rsidR="00EC5783" w:rsidRDefault="00EC5783" w:rsidP="00EC5783">
      <w:pPr>
        <w:pStyle w:val="ListParagraph"/>
        <w:numPr>
          <w:ilvl w:val="0"/>
          <w:numId w:val="1"/>
        </w:numPr>
        <w:tabs>
          <w:tab w:val="left" w:pos="2250"/>
        </w:tabs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Pr="00EC5783">
        <w:rPr>
          <w:rFonts w:ascii="Times New Roman" w:hAnsi="Times New Roman"/>
        </w:rPr>
        <w:t>oordinates teams and oth</w:t>
      </w:r>
      <w:r>
        <w:rPr>
          <w:rFonts w:ascii="Times New Roman" w:hAnsi="Times New Roman"/>
        </w:rPr>
        <w:t>er parade participants, if any.</w:t>
      </w:r>
    </w:p>
    <w:p w14:paraId="1D4090C2" w14:textId="77777777" w:rsidR="00EC5783" w:rsidRDefault="00EC5783" w:rsidP="00EC5783">
      <w:pPr>
        <w:pStyle w:val="ListParagraph"/>
        <w:numPr>
          <w:ilvl w:val="0"/>
          <w:numId w:val="1"/>
        </w:numPr>
        <w:tabs>
          <w:tab w:val="left" w:pos="2250"/>
        </w:tabs>
        <w:rPr>
          <w:rFonts w:ascii="Times New Roman" w:hAnsi="Times New Roman"/>
        </w:rPr>
      </w:pPr>
      <w:r w:rsidRPr="00EC5783">
        <w:rPr>
          <w:rFonts w:ascii="Times New Roman" w:hAnsi="Times New Roman"/>
        </w:rPr>
        <w:t>Gets Nati</w:t>
      </w:r>
      <w:r>
        <w:rPr>
          <w:rFonts w:ascii="Times New Roman" w:hAnsi="Times New Roman"/>
        </w:rPr>
        <w:t>onal Anthem Talent if desired</w:t>
      </w:r>
    </w:p>
    <w:p w14:paraId="50FE1700" w14:textId="77777777" w:rsidR="00EC5783" w:rsidRDefault="00EC5783" w:rsidP="00EC5783">
      <w:pPr>
        <w:pStyle w:val="ListParagraph"/>
        <w:numPr>
          <w:ilvl w:val="0"/>
          <w:numId w:val="1"/>
        </w:numPr>
        <w:tabs>
          <w:tab w:val="left" w:pos="2250"/>
        </w:tabs>
        <w:rPr>
          <w:rFonts w:ascii="Times New Roman" w:hAnsi="Times New Roman"/>
        </w:rPr>
      </w:pPr>
      <w:r w:rsidRPr="00EC5783">
        <w:rPr>
          <w:rFonts w:ascii="Times New Roman" w:hAnsi="Times New Roman"/>
        </w:rPr>
        <w:t>Coordinates MGYSL Guest to throw out first pitch</w:t>
      </w:r>
      <w:r>
        <w:rPr>
          <w:rFonts w:ascii="Times New Roman" w:hAnsi="Times New Roman"/>
        </w:rPr>
        <w:t>.</w:t>
      </w:r>
    </w:p>
    <w:p w14:paraId="3EC54181" w14:textId="77777777" w:rsidR="00EC5783" w:rsidRPr="008D04AE" w:rsidRDefault="00EC5783" w:rsidP="008D04AE">
      <w:pPr>
        <w:pStyle w:val="ListParagraph"/>
        <w:numPr>
          <w:ilvl w:val="0"/>
          <w:numId w:val="1"/>
        </w:numPr>
        <w:tabs>
          <w:tab w:val="left" w:pos="2250"/>
        </w:tabs>
        <w:rPr>
          <w:rFonts w:ascii="Times New Roman" w:hAnsi="Times New Roman"/>
        </w:rPr>
      </w:pPr>
      <w:r w:rsidRPr="00EC5783">
        <w:rPr>
          <w:rFonts w:ascii="Times New Roman" w:hAnsi="Times New Roman"/>
        </w:rPr>
        <w:t>Organize festive activities.</w:t>
      </w:r>
    </w:p>
    <w:p w14:paraId="306EB7EC" w14:textId="77777777" w:rsidR="00EC5783" w:rsidRPr="00EC5783" w:rsidRDefault="00EC5783" w:rsidP="00EC5783">
      <w:pPr>
        <w:tabs>
          <w:tab w:val="left" w:pos="2250"/>
        </w:tabs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2292AC35" w14:textId="77777777" w:rsidR="00EC5783" w:rsidRPr="00EC5783" w:rsidRDefault="00EC5783" w:rsidP="00EC5783">
      <w:pPr>
        <w:tabs>
          <w:tab w:val="left" w:pos="2250"/>
        </w:tabs>
        <w:rPr>
          <w:rFonts w:ascii="Times New Roman" w:hAnsi="Times New Roman"/>
          <w:b/>
        </w:rPr>
      </w:pPr>
      <w:r w:rsidRPr="00EC5783">
        <w:rPr>
          <w:rFonts w:ascii="Times New Roman" w:hAnsi="Times New Roman"/>
          <w:b/>
        </w:rPr>
        <w:t xml:space="preserve">Point of Contact: Jennifer </w:t>
      </w:r>
      <w:proofErr w:type="spellStart"/>
      <w:r w:rsidRPr="00EC5783">
        <w:rPr>
          <w:rFonts w:ascii="Times New Roman" w:hAnsi="Times New Roman"/>
          <w:b/>
        </w:rPr>
        <w:t>Te</w:t>
      </w:r>
      <w:r w:rsidR="00444B7B">
        <w:rPr>
          <w:rFonts w:ascii="Times New Roman" w:hAnsi="Times New Roman"/>
          <w:b/>
        </w:rPr>
        <w:t>g</w:t>
      </w:r>
      <w:bookmarkStart w:id="0" w:name="_GoBack"/>
      <w:bookmarkEnd w:id="0"/>
      <w:r w:rsidRPr="00EC5783">
        <w:rPr>
          <w:rFonts w:ascii="Times New Roman" w:hAnsi="Times New Roman"/>
          <w:b/>
        </w:rPr>
        <w:t>an</w:t>
      </w:r>
      <w:proofErr w:type="spellEnd"/>
    </w:p>
    <w:p w14:paraId="6FE52E10" w14:textId="77777777" w:rsidR="00EC5783" w:rsidRPr="00EC5783" w:rsidRDefault="00EC5783" w:rsidP="00EC5783">
      <w:pPr>
        <w:tabs>
          <w:tab w:val="left" w:pos="2250"/>
        </w:tabs>
        <w:rPr>
          <w:rFonts w:ascii="Times New Roman" w:hAnsi="Times New Roman"/>
        </w:rPr>
      </w:pPr>
    </w:p>
    <w:p w14:paraId="46252096" w14:textId="77777777" w:rsidR="00EC5783" w:rsidRPr="00EC5783" w:rsidRDefault="00EC5783" w:rsidP="00EC5783">
      <w:pPr>
        <w:tabs>
          <w:tab w:val="left" w:pos="2250"/>
        </w:tabs>
        <w:rPr>
          <w:rFonts w:ascii="Times New Roman" w:hAnsi="Times New Roman"/>
        </w:rPr>
      </w:pPr>
      <w:r w:rsidRPr="00EC5783">
        <w:rPr>
          <w:rFonts w:ascii="Times New Roman" w:hAnsi="Times New Roman"/>
          <w:u w:val="single"/>
        </w:rPr>
        <w:t>Festive Activity Ideas and List of what may be needed</w:t>
      </w:r>
      <w:r w:rsidRPr="00EC5783">
        <w:rPr>
          <w:rFonts w:ascii="Times New Roman" w:hAnsi="Times New Roman"/>
        </w:rPr>
        <w:t>:</w:t>
      </w:r>
    </w:p>
    <w:p w14:paraId="195FEF3D" w14:textId="77777777" w:rsidR="00EC5783" w:rsidRPr="00EC5783" w:rsidRDefault="00EC5783" w:rsidP="00EC5783">
      <w:pPr>
        <w:tabs>
          <w:tab w:val="left" w:pos="2250"/>
        </w:tabs>
        <w:rPr>
          <w:rFonts w:ascii="Times New Roman" w:hAnsi="Times New Roman"/>
        </w:rPr>
      </w:pPr>
    </w:p>
    <w:p w14:paraId="1069BB59" w14:textId="77777777" w:rsidR="00EC5783" w:rsidRDefault="00EC5783" w:rsidP="00EC5783">
      <w:pPr>
        <w:pStyle w:val="ListParagraph"/>
        <w:numPr>
          <w:ilvl w:val="0"/>
          <w:numId w:val="2"/>
        </w:numPr>
        <w:tabs>
          <w:tab w:val="left" w:pos="2250"/>
        </w:tabs>
        <w:rPr>
          <w:rFonts w:ascii="Times New Roman" w:hAnsi="Times New Roman"/>
        </w:rPr>
      </w:pPr>
      <w:r>
        <w:rPr>
          <w:rFonts w:ascii="Times New Roman" w:hAnsi="Times New Roman"/>
        </w:rPr>
        <w:t>Ice cream truck</w:t>
      </w:r>
    </w:p>
    <w:p w14:paraId="4345040C" w14:textId="77777777" w:rsidR="00EC5783" w:rsidRDefault="00EC5783" w:rsidP="00EC5783">
      <w:pPr>
        <w:pStyle w:val="ListParagraph"/>
        <w:numPr>
          <w:ilvl w:val="0"/>
          <w:numId w:val="2"/>
        </w:numPr>
        <w:tabs>
          <w:tab w:val="left" w:pos="2250"/>
        </w:tabs>
        <w:rPr>
          <w:rFonts w:ascii="Times New Roman" w:hAnsi="Times New Roman"/>
        </w:rPr>
      </w:pPr>
      <w:r>
        <w:rPr>
          <w:rFonts w:ascii="Times New Roman" w:hAnsi="Times New Roman"/>
        </w:rPr>
        <w:t>Face painting</w:t>
      </w:r>
    </w:p>
    <w:p w14:paraId="49B91B79" w14:textId="77777777" w:rsidR="00EC5783" w:rsidRDefault="00EC5783" w:rsidP="00EC5783">
      <w:pPr>
        <w:pStyle w:val="ListParagraph"/>
        <w:numPr>
          <w:ilvl w:val="0"/>
          <w:numId w:val="2"/>
        </w:numPr>
        <w:tabs>
          <w:tab w:val="left" w:pos="2250"/>
        </w:tabs>
        <w:rPr>
          <w:rFonts w:ascii="Times New Roman" w:hAnsi="Times New Roman"/>
        </w:rPr>
      </w:pPr>
      <w:r w:rsidRPr="00EC5783">
        <w:rPr>
          <w:rFonts w:ascii="Times New Roman" w:hAnsi="Times New Roman"/>
        </w:rPr>
        <w:t>b</w:t>
      </w:r>
      <w:r>
        <w:rPr>
          <w:rFonts w:ascii="Times New Roman" w:hAnsi="Times New Roman"/>
        </w:rPr>
        <w:t>alloons for Freshman division</w:t>
      </w:r>
    </w:p>
    <w:p w14:paraId="5D5FC600" w14:textId="77777777" w:rsidR="00EC5783" w:rsidRDefault="00EC5783" w:rsidP="00EC5783">
      <w:pPr>
        <w:pStyle w:val="ListParagraph"/>
        <w:numPr>
          <w:ilvl w:val="0"/>
          <w:numId w:val="2"/>
        </w:numPr>
        <w:tabs>
          <w:tab w:val="left" w:pos="2250"/>
        </w:tabs>
        <w:rPr>
          <w:rFonts w:ascii="Times New Roman" w:hAnsi="Times New Roman"/>
        </w:rPr>
      </w:pPr>
      <w:r>
        <w:rPr>
          <w:rFonts w:ascii="Times New Roman" w:hAnsi="Times New Roman"/>
        </w:rPr>
        <w:t>Banners for the field fences</w:t>
      </w:r>
    </w:p>
    <w:p w14:paraId="3E3BCE0F" w14:textId="77777777" w:rsidR="00EC5783" w:rsidRDefault="00EC5783" w:rsidP="00EC5783">
      <w:pPr>
        <w:pStyle w:val="ListParagraph"/>
        <w:numPr>
          <w:ilvl w:val="0"/>
          <w:numId w:val="2"/>
        </w:numPr>
        <w:tabs>
          <w:tab w:val="left" w:pos="2250"/>
        </w:tabs>
        <w:rPr>
          <w:rFonts w:ascii="Times New Roman" w:hAnsi="Times New Roman"/>
        </w:rPr>
      </w:pPr>
      <w:r w:rsidRPr="00EC5783">
        <w:rPr>
          <w:rFonts w:ascii="Times New Roman" w:hAnsi="Times New Roman"/>
        </w:rPr>
        <w:t>PA system</w:t>
      </w:r>
      <w:r>
        <w:rPr>
          <w:rFonts w:ascii="Times New Roman" w:hAnsi="Times New Roman"/>
        </w:rPr>
        <w:t xml:space="preserve"> (Olivieri may have access to one)</w:t>
      </w:r>
    </w:p>
    <w:p w14:paraId="175CEA0C" w14:textId="77777777" w:rsidR="00EC5783" w:rsidRDefault="00EC5783" w:rsidP="00EC5783">
      <w:pPr>
        <w:pStyle w:val="ListParagraph"/>
        <w:numPr>
          <w:ilvl w:val="0"/>
          <w:numId w:val="2"/>
        </w:numPr>
        <w:tabs>
          <w:tab w:val="left" w:pos="2250"/>
        </w:tabs>
        <w:rPr>
          <w:rFonts w:ascii="Times New Roman" w:hAnsi="Times New Roman"/>
        </w:rPr>
      </w:pPr>
      <w:r>
        <w:rPr>
          <w:rFonts w:ascii="Times New Roman" w:hAnsi="Times New Roman"/>
        </w:rPr>
        <w:t>Guest</w:t>
      </w:r>
    </w:p>
    <w:p w14:paraId="628B849B" w14:textId="77777777" w:rsidR="00EC5783" w:rsidRDefault="00EC5783" w:rsidP="00EC5783">
      <w:pPr>
        <w:pStyle w:val="ListParagraph"/>
        <w:numPr>
          <w:ilvl w:val="0"/>
          <w:numId w:val="2"/>
        </w:numPr>
        <w:tabs>
          <w:tab w:val="left" w:pos="2250"/>
        </w:tabs>
        <w:rPr>
          <w:rFonts w:ascii="Times New Roman" w:hAnsi="Times New Roman"/>
        </w:rPr>
      </w:pPr>
      <w:r>
        <w:rPr>
          <w:rFonts w:ascii="Times New Roman" w:hAnsi="Times New Roman"/>
        </w:rPr>
        <w:t>National Anthem singer</w:t>
      </w:r>
    </w:p>
    <w:p w14:paraId="1D6B1BA2" w14:textId="77777777" w:rsidR="00EC5783" w:rsidRDefault="00EC5783" w:rsidP="00EC5783">
      <w:pPr>
        <w:pStyle w:val="ListParagraph"/>
        <w:numPr>
          <w:ilvl w:val="0"/>
          <w:numId w:val="2"/>
        </w:numPr>
        <w:tabs>
          <w:tab w:val="left" w:pos="2250"/>
        </w:tabs>
        <w:rPr>
          <w:rFonts w:ascii="Times New Roman" w:hAnsi="Times New Roman"/>
        </w:rPr>
      </w:pPr>
      <w:r>
        <w:rPr>
          <w:rFonts w:ascii="Times New Roman" w:hAnsi="Times New Roman"/>
        </w:rPr>
        <w:t>P. R. – newspaper</w:t>
      </w:r>
    </w:p>
    <w:p w14:paraId="310FC9DA" w14:textId="77777777" w:rsidR="00EC5783" w:rsidRPr="00EC5783" w:rsidRDefault="00EC5783" w:rsidP="00EC5783">
      <w:pPr>
        <w:pStyle w:val="ListParagraph"/>
        <w:numPr>
          <w:ilvl w:val="0"/>
          <w:numId w:val="2"/>
        </w:numPr>
        <w:tabs>
          <w:tab w:val="left" w:pos="2250"/>
        </w:tabs>
        <w:rPr>
          <w:rFonts w:ascii="Times New Roman" w:hAnsi="Times New Roman"/>
        </w:rPr>
      </w:pPr>
      <w:r w:rsidRPr="00EC5783">
        <w:rPr>
          <w:rFonts w:ascii="Times New Roman" w:hAnsi="Times New Roman"/>
        </w:rPr>
        <w:t>photographer (league has used Bob Marta in pas</w:t>
      </w:r>
      <w:r>
        <w:rPr>
          <w:rFonts w:ascii="Times New Roman" w:hAnsi="Times New Roman"/>
        </w:rPr>
        <w:t>t)</w:t>
      </w:r>
    </w:p>
    <w:p w14:paraId="45BF8C48" w14:textId="77777777" w:rsidR="00EC5783" w:rsidRPr="00CD446B" w:rsidRDefault="00EC5783" w:rsidP="00EC5783">
      <w:pPr>
        <w:tabs>
          <w:tab w:val="left" w:pos="2250"/>
        </w:tabs>
        <w:rPr>
          <w:rFonts w:ascii="Times New Roman" w:hAnsi="Times New Roman"/>
        </w:rPr>
      </w:pPr>
    </w:p>
    <w:sectPr w:rsidR="00EC5783" w:rsidRPr="00CD446B" w:rsidSect="00EC5783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73" w:right="1008" w:bottom="994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27329B" w14:textId="77777777" w:rsidR="00EC5783" w:rsidRDefault="00EC5783" w:rsidP="00EC5783">
      <w:r>
        <w:separator/>
      </w:r>
    </w:p>
  </w:endnote>
  <w:endnote w:type="continuationSeparator" w:id="0">
    <w:p w14:paraId="5DDBF4BA" w14:textId="77777777" w:rsidR="00EC5783" w:rsidRDefault="00EC5783" w:rsidP="00EC5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B6CCC" w14:textId="77777777" w:rsidR="00EC5783" w:rsidRPr="00583BFE" w:rsidRDefault="00EC5783" w:rsidP="00EC5783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>Milton Girls Softball Association   |   P.O Box 347     |   Milton, MA 02186   |   mgysl08@gmail.com   |   www.miltonsoftball.com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BF1FF" w14:textId="77777777" w:rsidR="00EC5783" w:rsidRPr="004848E6" w:rsidRDefault="00EC5783" w:rsidP="00EC5783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>Milton Girls Softball Association   |   P.O Box 347     |   Milton, MA 02186   |   mgysl08@gmail.com   |   www.miltonsoftball.com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75890F" w14:textId="77777777" w:rsidR="00EC5783" w:rsidRDefault="00EC5783" w:rsidP="00EC5783">
      <w:r>
        <w:separator/>
      </w:r>
    </w:p>
  </w:footnote>
  <w:footnote w:type="continuationSeparator" w:id="0">
    <w:p w14:paraId="6B1E5BDB" w14:textId="77777777" w:rsidR="00EC5783" w:rsidRDefault="00EC5783" w:rsidP="00EC57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22C093" w14:textId="77777777" w:rsidR="00EC5783" w:rsidRDefault="00EC5783" w:rsidP="00EC578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428E82" w14:textId="77777777" w:rsidR="00EC5783" w:rsidRDefault="00EC5783" w:rsidP="00EC5783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AE83E4" w14:textId="77777777" w:rsidR="00EC5783" w:rsidRPr="00752E4F" w:rsidRDefault="00EC5783" w:rsidP="00EC5783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14:paraId="62067F1E" w14:textId="77777777" w:rsidR="00EC5783" w:rsidRPr="00752E4F" w:rsidRDefault="00EC5783" w:rsidP="00EC5783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DAAAB7" w14:textId="77777777" w:rsidR="00EC5783" w:rsidRDefault="00EC5783">
    <w:pPr>
      <w:pStyle w:val="Header"/>
    </w:pPr>
    <w:r w:rsidRPr="004D05E3">
      <w:rPr>
        <w:noProof/>
      </w:rPr>
      <w:drawing>
        <wp:inline distT="0" distB="0" distL="0" distR="0" wp14:anchorId="43F3E1F8" wp14:editId="7E30B59D">
          <wp:extent cx="6492240" cy="706755"/>
          <wp:effectExtent l="19050" t="0" r="3810" b="0"/>
          <wp:docPr id="7" name="Picture 5" descr="MGS_Header_3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GS_Header_300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92240" cy="706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0D412F5" w14:textId="77777777" w:rsidR="00EC5783" w:rsidRPr="00752E4F" w:rsidRDefault="00EC5783">
    <w:pPr>
      <w:pStyle w:val="Header"/>
      <w:rPr>
        <w:sz w:val="4"/>
      </w:rPr>
    </w:pPr>
  </w:p>
  <w:p w14:paraId="12E8311A" w14:textId="77777777" w:rsidR="00EC5783" w:rsidRDefault="00EC5783" w:rsidP="00EC5783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564E0"/>
    <w:multiLevelType w:val="hybridMultilevel"/>
    <w:tmpl w:val="682A6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AA5F91"/>
    <w:multiLevelType w:val="hybridMultilevel"/>
    <w:tmpl w:val="F870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attachedTemplate r:id="rId1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D04AE"/>
    <w:rsid w:val="00444B7B"/>
    <w:rsid w:val="008D04AE"/>
    <w:rsid w:val="00EC57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5506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037BD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rsid w:val="00EC57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olivierik:Documents:Mac-Win%20Shared:MILTON%20SOFTBALL:MGSA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MGSA_Letterhead.dotx</Template>
  <TotalTime>6</TotalTime>
  <Pages>1</Pages>
  <Words>151</Words>
  <Characters>865</Characters>
  <Application>Microsoft Macintosh Word</Application>
  <DocSecurity>0</DocSecurity>
  <Lines>7</Lines>
  <Paragraphs>2</Paragraphs>
  <ScaleCrop>false</ScaleCrop>
  <Company>a&amp;g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Olivieri</dc:creator>
  <cp:keywords/>
  <cp:lastModifiedBy>olivierik</cp:lastModifiedBy>
  <cp:revision>3</cp:revision>
  <cp:lastPrinted>2010-03-17T12:53:00Z</cp:lastPrinted>
  <dcterms:created xsi:type="dcterms:W3CDTF">2010-03-17T21:02:00Z</dcterms:created>
  <dcterms:modified xsi:type="dcterms:W3CDTF">2011-04-17T08:52:00Z</dcterms:modified>
</cp:coreProperties>
</file>