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7C1" w:rsidRDefault="000B2E95" w:rsidP="000B2E95">
      <w:pPr>
        <w:jc w:val="center"/>
      </w:pPr>
      <w:r>
        <w:rPr>
          <w:noProof/>
        </w:rPr>
        <w:drawing>
          <wp:inline distT="0" distB="0" distL="0" distR="0">
            <wp:extent cx="4385733" cy="980929"/>
            <wp:effectExtent l="0" t="0" r="889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147" cy="981245"/>
                    </a:xfrm>
                    <a:prstGeom prst="rect">
                      <a:avLst/>
                    </a:prstGeom>
                    <a:noFill/>
                    <a:ln>
                      <a:noFill/>
                    </a:ln>
                  </pic:spPr>
                </pic:pic>
              </a:graphicData>
            </a:graphic>
          </wp:inline>
        </w:drawing>
      </w:r>
    </w:p>
    <w:p w:rsidR="000B2E95" w:rsidRDefault="000B2E95" w:rsidP="000B2E95"/>
    <w:p w:rsidR="000B2E95" w:rsidRDefault="000B2E95" w:rsidP="000B2E95"/>
    <w:p w:rsidR="000B2E95" w:rsidRPr="000B2E95" w:rsidRDefault="000B2E95" w:rsidP="000B2E95">
      <w:r w:rsidRPr="000B2E95">
        <w:t xml:space="preserve">There are </w:t>
      </w:r>
      <w:r>
        <w:t>12</w:t>
      </w:r>
      <w:r w:rsidRPr="000B2E95">
        <w:t xml:space="preserve"> teams in the </w:t>
      </w:r>
      <w:proofErr w:type="spellStart"/>
      <w:r w:rsidRPr="000B2E95">
        <w:t>Fresh</w:t>
      </w:r>
      <w:r>
        <w:t>wo</w:t>
      </w:r>
      <w:r w:rsidRPr="000B2E95">
        <w:t>men</w:t>
      </w:r>
      <w:proofErr w:type="spellEnd"/>
      <w:r w:rsidRPr="000B2E95">
        <w:t xml:space="preserve"> Division.  Each team has 1</w:t>
      </w:r>
      <w:r>
        <w:t>1-12</w:t>
      </w:r>
      <w:r w:rsidRPr="000B2E95">
        <w:t xml:space="preserve"> girls but we expect the turnout to be on average 6-7 girls per team.  We will have five stations with 2-3 teams at a station at one time.</w:t>
      </w:r>
    </w:p>
    <w:p w:rsidR="000B2E95" w:rsidRPr="000B2E95" w:rsidRDefault="000B2E95" w:rsidP="000B2E95"/>
    <w:p w:rsidR="000B2E95" w:rsidRPr="000B2E95" w:rsidRDefault="000B2E95" w:rsidP="000B2E95">
      <w:r w:rsidRPr="000B2E95">
        <w:t>Volunteers will be running each station.  We will also have volunteers acting as team captains to help the girls complete the task at each station.</w:t>
      </w:r>
    </w:p>
    <w:p w:rsidR="000B2E95" w:rsidRPr="000B2E95" w:rsidRDefault="000B2E95" w:rsidP="000B2E95"/>
    <w:p w:rsidR="000B2E95" w:rsidRPr="000B2E95" w:rsidRDefault="000B2E95" w:rsidP="000B2E95">
      <w:r w:rsidRPr="000B2E95">
        <w:t xml:space="preserve">Girls will arrive to </w:t>
      </w:r>
      <w:proofErr w:type="spellStart"/>
      <w:r w:rsidRPr="000B2E95">
        <w:t>Gile</w:t>
      </w:r>
      <w:proofErr w:type="spellEnd"/>
      <w:r w:rsidRPr="000B2E95">
        <w:t xml:space="preserve"> at </w:t>
      </w:r>
      <w:r>
        <w:t>12:30 pm</w:t>
      </w:r>
      <w:r w:rsidRPr="000B2E95">
        <w:t xml:space="preserve"> and receive a </w:t>
      </w:r>
      <w:proofErr w:type="gramStart"/>
      <w:r w:rsidRPr="000B2E95">
        <w:t>name tag</w:t>
      </w:r>
      <w:proofErr w:type="gramEnd"/>
      <w:r w:rsidRPr="000B2E95">
        <w:t xml:space="preserve"> and then meet at the diamond.  Once most have arrived, we will welcome them to the event and break them up into teams.</w:t>
      </w:r>
    </w:p>
    <w:p w:rsidR="000B2E95" w:rsidRPr="000B2E95" w:rsidRDefault="000B2E95" w:rsidP="000B2E95"/>
    <w:p w:rsidR="000B2E95" w:rsidRPr="000B2E95" w:rsidRDefault="000B2E95" w:rsidP="000B2E95">
      <w:pPr>
        <w:rPr>
          <w:b/>
        </w:rPr>
      </w:pPr>
      <w:r w:rsidRPr="000B2E95">
        <w:t>The events include:</w:t>
      </w:r>
    </w:p>
    <w:p w:rsidR="000B2E95" w:rsidRPr="000B2E95" w:rsidRDefault="000B2E95" w:rsidP="000B2E95"/>
    <w:p w:rsidR="000B2E95" w:rsidRPr="000B2E95" w:rsidRDefault="000B2E95" w:rsidP="000B2E95">
      <w:pPr>
        <w:numPr>
          <w:ilvl w:val="0"/>
          <w:numId w:val="17"/>
        </w:numPr>
      </w:pPr>
      <w:r w:rsidRPr="000B2E95">
        <w:rPr>
          <w:b/>
        </w:rPr>
        <w:t>Running Relay</w:t>
      </w:r>
      <w:r w:rsidRPr="000B2E95">
        <w:br/>
        <w:t>Two teams.  One team starting at home.  Other team starting at 2</w:t>
      </w:r>
      <w:r w:rsidRPr="000B2E95">
        <w:rPr>
          <w:vertAlign w:val="superscript"/>
        </w:rPr>
        <w:t>nd</w:t>
      </w:r>
      <w:r w:rsidRPr="000B2E95">
        <w:t xml:space="preserve"> base.  When the event coordinator </w:t>
      </w:r>
      <w:proofErr w:type="gramStart"/>
      <w:r w:rsidRPr="000B2E95">
        <w:t>yells</w:t>
      </w:r>
      <w:proofErr w:type="gramEnd"/>
      <w:r w:rsidRPr="000B2E95">
        <w:t xml:space="preserve"> “Go” a girl from each team runs around bases until she returns to where she started.  When she returns to her starting point, the next player on her team goes.  The team that finishes first wins the event. NOTE: if a team has more players than the other, have someone on the team with less players run again to even it out.  </w:t>
      </w:r>
      <w:r w:rsidRPr="000B2E95">
        <w:br/>
      </w:r>
    </w:p>
    <w:p w:rsidR="000B2E95" w:rsidRPr="000B2E95" w:rsidRDefault="000B2E95" w:rsidP="000B2E95">
      <w:pPr>
        <w:numPr>
          <w:ilvl w:val="0"/>
          <w:numId w:val="17"/>
        </w:numPr>
      </w:pPr>
      <w:r w:rsidRPr="000B2E95">
        <w:rPr>
          <w:b/>
        </w:rPr>
        <w:t>Balloon Toss</w:t>
      </w:r>
      <w:r w:rsidRPr="000B2E95">
        <w:br/>
        <w:t>Each girl stands on a line facing their target (ideally some Freshmen Coaches) and has a chance to hit them with a water balloon.  If they throw it and it does not break, they are allowed to get it and try again.  One point for hitting a coach.</w:t>
      </w:r>
      <w:r w:rsidRPr="000B2E95">
        <w:br/>
      </w:r>
    </w:p>
    <w:p w:rsidR="000B2E95" w:rsidRPr="000B2E95" w:rsidRDefault="000B2E95" w:rsidP="000B2E95">
      <w:pPr>
        <w:numPr>
          <w:ilvl w:val="0"/>
          <w:numId w:val="17"/>
        </w:numPr>
      </w:pPr>
      <w:r w:rsidRPr="000B2E95">
        <w:rPr>
          <w:b/>
        </w:rPr>
        <w:t>Hitting off a tee (2 tees)</w:t>
      </w:r>
      <w:r w:rsidRPr="000B2E95">
        <w:br/>
        <w:t xml:space="preserve">Two teams with each team hitting off a tee.  Girls get 1-2 hits to hit a tennis ball using a yellow </w:t>
      </w:r>
      <w:proofErr w:type="spellStart"/>
      <w:r w:rsidRPr="000B2E95">
        <w:t>wiffleball</w:t>
      </w:r>
      <w:proofErr w:type="spellEnd"/>
      <w:r w:rsidRPr="000B2E95">
        <w:t xml:space="preserve"> bat.  Girl/team who hits the ball the furthest wins the event.</w:t>
      </w:r>
      <w:r w:rsidRPr="000B2E95">
        <w:br/>
      </w:r>
    </w:p>
    <w:p w:rsidR="000B2E95" w:rsidRPr="000B2E95" w:rsidRDefault="000B2E95" w:rsidP="000B2E95">
      <w:pPr>
        <w:numPr>
          <w:ilvl w:val="0"/>
          <w:numId w:val="17"/>
        </w:numPr>
        <w:rPr>
          <w:b/>
        </w:rPr>
      </w:pPr>
      <w:r w:rsidRPr="000B2E95">
        <w:rPr>
          <w:b/>
        </w:rPr>
        <w:t>Target Throws</w:t>
      </w:r>
      <w:r w:rsidRPr="000B2E95">
        <w:rPr>
          <w:b/>
        </w:rPr>
        <w:br/>
      </w:r>
      <w:r w:rsidRPr="000B2E95">
        <w:t>Girls line up on a line with softballs. The object is to throw the balls and hit targets on the field (cones, objects, etc.).  Team that hits the most targets wins the event.</w:t>
      </w:r>
      <w:r w:rsidRPr="000B2E95">
        <w:rPr>
          <w:b/>
        </w:rPr>
        <w:br/>
      </w:r>
    </w:p>
    <w:p w:rsidR="000B2E95" w:rsidRPr="000B2E95" w:rsidRDefault="000B2E95" w:rsidP="000B2E95">
      <w:pPr>
        <w:numPr>
          <w:ilvl w:val="0"/>
          <w:numId w:val="17"/>
        </w:numPr>
        <w:rPr>
          <w:b/>
        </w:rPr>
      </w:pPr>
      <w:r w:rsidRPr="000B2E95">
        <w:rPr>
          <w:b/>
        </w:rPr>
        <w:t>Pickle</w:t>
      </w:r>
      <w:r w:rsidRPr="000B2E95">
        <w:rPr>
          <w:b/>
        </w:rPr>
        <w:br/>
      </w:r>
      <w:r w:rsidRPr="000B2E95">
        <w:t>Two volunteers catching at each base.  Girls have to run in between bases.  If a girl gets tagged out, they are out.  Girl left is the winner (and her team is the winner).  If team counts are high, have two groups going at once.</w:t>
      </w:r>
    </w:p>
    <w:p w:rsidR="000B2E95" w:rsidRPr="000B2E95" w:rsidRDefault="000B2E95" w:rsidP="000B2E95">
      <w:pPr>
        <w:rPr>
          <w:b/>
        </w:rPr>
      </w:pPr>
    </w:p>
    <w:p w:rsidR="000B2E95" w:rsidRPr="000B2E95" w:rsidRDefault="000B2E95" w:rsidP="000B2E95">
      <w:pPr>
        <w:rPr>
          <w:b/>
        </w:rPr>
      </w:pPr>
    </w:p>
    <w:p w:rsidR="000B2E95" w:rsidRPr="000B2E95" w:rsidRDefault="000B2E95" w:rsidP="000B2E95">
      <w:pPr>
        <w:rPr>
          <w:b/>
        </w:rPr>
      </w:pPr>
      <w:r w:rsidRPr="000B2E95">
        <w:rPr>
          <w:b/>
        </w:rPr>
        <w:t>Award Presentations</w:t>
      </w:r>
    </w:p>
    <w:p w:rsidR="000B2E95" w:rsidRPr="000B2E95" w:rsidRDefault="000B2E95" w:rsidP="000B2E95">
      <w:r w:rsidRPr="000B2E95">
        <w:t>After the conclusion of the five events, gir</w:t>
      </w:r>
      <w:r>
        <w:t>ls are given popsicles</w:t>
      </w:r>
      <w:r w:rsidRPr="000B2E95">
        <w:t xml:space="preserve"> and sit in the infield for the awards ceremony.  </w:t>
      </w:r>
    </w:p>
    <w:p w:rsidR="000B2E95" w:rsidRPr="000B2E95" w:rsidRDefault="000B2E95" w:rsidP="000B2E95">
      <w:pPr>
        <w:rPr>
          <w:u w:val="single"/>
        </w:rPr>
      </w:pPr>
    </w:p>
    <w:p w:rsidR="000B2E95" w:rsidRPr="000B2E95" w:rsidRDefault="000B2E95" w:rsidP="000B2E95">
      <w:pPr>
        <w:rPr>
          <w:u w:val="single"/>
        </w:rPr>
      </w:pPr>
      <w:r w:rsidRPr="000B2E95">
        <w:rPr>
          <w:u w:val="single"/>
        </w:rPr>
        <w:br w:type="page"/>
      </w:r>
    </w:p>
    <w:p w:rsidR="000B2E95" w:rsidRPr="000B2E95" w:rsidRDefault="000B2E95" w:rsidP="000B2E95">
      <w:pPr>
        <w:rPr>
          <w:u w:val="single"/>
        </w:rPr>
      </w:pPr>
    </w:p>
    <w:p w:rsidR="000B2E95" w:rsidRPr="000B2E95" w:rsidRDefault="000B2E95" w:rsidP="000B2E95">
      <w:pPr>
        <w:jc w:val="center"/>
        <w:rPr>
          <w:u w:val="single"/>
        </w:rPr>
      </w:pPr>
    </w:p>
    <w:p w:rsidR="000B2E95" w:rsidRPr="000B2E95" w:rsidRDefault="000B2E95" w:rsidP="000B2E95">
      <w:pPr>
        <w:jc w:val="center"/>
        <w:rPr>
          <w:u w:val="single"/>
        </w:rPr>
      </w:pPr>
      <w:r>
        <w:rPr>
          <w:noProof/>
          <w:u w:val="single"/>
        </w:rPr>
        <w:drawing>
          <wp:anchor distT="0" distB="0" distL="114300" distR="114300" simplePos="0" relativeHeight="251658240" behindDoc="0" locked="0" layoutInCell="1" allowOverlap="1" wp14:anchorId="6DF07149" wp14:editId="3C36ED63">
            <wp:simplePos x="0" y="0"/>
            <wp:positionH relativeFrom="column">
              <wp:posOffset>1694180</wp:posOffset>
            </wp:positionH>
            <wp:positionV relativeFrom="paragraph">
              <wp:posOffset>0</wp:posOffset>
            </wp:positionV>
            <wp:extent cx="3103880" cy="69405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880" cy="694055"/>
                    </a:xfrm>
                    <a:prstGeom prst="rect">
                      <a:avLst/>
                    </a:prstGeom>
                    <a:noFill/>
                    <a:ln>
                      <a:noFill/>
                    </a:ln>
                  </pic:spPr>
                </pic:pic>
              </a:graphicData>
            </a:graphic>
          </wp:anchor>
        </w:drawing>
      </w:r>
      <w:r>
        <w:rPr>
          <w:u w:val="single"/>
        </w:rPr>
        <w:br w:type="textWrapping" w:clear="all"/>
      </w:r>
    </w:p>
    <w:p w:rsidR="000B2E95" w:rsidRPr="000B2E95" w:rsidRDefault="000B2E95" w:rsidP="000B2E95">
      <w:pPr>
        <w:rPr>
          <w:u w:val="single"/>
        </w:rPr>
      </w:pPr>
    </w:p>
    <w:p w:rsidR="000B2E95" w:rsidRPr="000B2E95" w:rsidRDefault="000B2E95" w:rsidP="000B2E95">
      <w:pPr>
        <w:rPr>
          <w:b/>
        </w:rPr>
      </w:pPr>
      <w:r w:rsidRPr="000B2E95">
        <w:rPr>
          <w:b/>
        </w:rPr>
        <w:t>ASSIGNMENTS</w:t>
      </w:r>
    </w:p>
    <w:p w:rsidR="000B2E95" w:rsidRPr="000B2E95" w:rsidRDefault="000B2E95" w:rsidP="000B2E95">
      <w:pPr>
        <w:rPr>
          <w:u w:val="single"/>
        </w:rPr>
      </w:pPr>
    </w:p>
    <w:tbl>
      <w:tblPr>
        <w:tblStyle w:val="TableGrid"/>
        <w:tblW w:w="0" w:type="auto"/>
        <w:tblInd w:w="108" w:type="dxa"/>
        <w:tblLook w:val="04A0" w:firstRow="1" w:lastRow="0" w:firstColumn="1" w:lastColumn="0" w:noHBand="0" w:noVBand="1"/>
      </w:tblPr>
      <w:tblGrid>
        <w:gridCol w:w="1884"/>
        <w:gridCol w:w="2952"/>
        <w:gridCol w:w="2610"/>
      </w:tblGrid>
      <w:tr w:rsidR="000B2E95" w:rsidRPr="000B2E95" w:rsidTr="00CA110B">
        <w:tc>
          <w:tcPr>
            <w:tcW w:w="1818" w:type="dxa"/>
            <w:shd w:val="clear" w:color="auto" w:fill="000000" w:themeFill="text1"/>
          </w:tcPr>
          <w:p w:rsidR="000B2E95" w:rsidRPr="000B2E95" w:rsidRDefault="000B2E95" w:rsidP="000B2E95">
            <w:pPr>
              <w:rPr>
                <w:b/>
              </w:rPr>
            </w:pPr>
            <w:r w:rsidRPr="000B2E95">
              <w:rPr>
                <w:b/>
              </w:rPr>
              <w:t>Station</w:t>
            </w:r>
          </w:p>
        </w:tc>
        <w:tc>
          <w:tcPr>
            <w:tcW w:w="2952" w:type="dxa"/>
            <w:shd w:val="clear" w:color="auto" w:fill="000000" w:themeFill="text1"/>
          </w:tcPr>
          <w:p w:rsidR="000B2E95" w:rsidRPr="000B2E95" w:rsidRDefault="000B2E95" w:rsidP="000B2E95">
            <w:pPr>
              <w:rPr>
                <w:b/>
              </w:rPr>
            </w:pPr>
            <w:r w:rsidRPr="000B2E95">
              <w:rPr>
                <w:b/>
              </w:rPr>
              <w:t>Name</w:t>
            </w:r>
          </w:p>
        </w:tc>
        <w:tc>
          <w:tcPr>
            <w:tcW w:w="2610" w:type="dxa"/>
            <w:shd w:val="clear" w:color="auto" w:fill="000000" w:themeFill="text1"/>
          </w:tcPr>
          <w:p w:rsidR="000B2E95" w:rsidRPr="000B2E95" w:rsidRDefault="000B2E95" w:rsidP="000B2E95">
            <w:pPr>
              <w:rPr>
                <w:b/>
              </w:rPr>
            </w:pPr>
            <w:r w:rsidRPr="000B2E95">
              <w:rPr>
                <w:b/>
              </w:rPr>
              <w:t>Assignment</w:t>
            </w:r>
          </w:p>
        </w:tc>
      </w:tr>
      <w:tr w:rsidR="000B2E95" w:rsidRPr="000B2E95" w:rsidTr="00CA110B">
        <w:tc>
          <w:tcPr>
            <w:tcW w:w="1818" w:type="dxa"/>
          </w:tcPr>
          <w:p w:rsidR="000B2E95" w:rsidRPr="000B2E95" w:rsidRDefault="000B2E95" w:rsidP="000B2E95">
            <w:r w:rsidRPr="000B2E95">
              <w:t>PA/Registration</w:t>
            </w:r>
          </w:p>
        </w:tc>
        <w:tc>
          <w:tcPr>
            <w:tcW w:w="2952" w:type="dxa"/>
          </w:tcPr>
          <w:p w:rsidR="000B2E95" w:rsidRPr="000B2E95" w:rsidRDefault="000B2E95" w:rsidP="000B2E95">
            <w:pPr>
              <w:rPr>
                <w:b/>
              </w:rPr>
            </w:pPr>
            <w:r w:rsidRPr="000B2E95">
              <w:t>PA/Registration</w:t>
            </w:r>
          </w:p>
        </w:tc>
        <w:tc>
          <w:tcPr>
            <w:tcW w:w="2610" w:type="dxa"/>
          </w:tcPr>
          <w:p w:rsidR="000B2E95" w:rsidRPr="000B2E95" w:rsidRDefault="000B2E95" w:rsidP="000B2E95"/>
        </w:tc>
      </w:tr>
      <w:tr w:rsidR="000B2E95" w:rsidRPr="000B2E95" w:rsidTr="00CA110B">
        <w:tc>
          <w:tcPr>
            <w:tcW w:w="1818" w:type="dxa"/>
          </w:tcPr>
          <w:p w:rsidR="000B2E95" w:rsidRPr="000B2E95" w:rsidRDefault="000B2E95" w:rsidP="000B2E95">
            <w:r w:rsidRPr="000B2E95">
              <w:t>Station #1</w:t>
            </w:r>
          </w:p>
        </w:tc>
        <w:tc>
          <w:tcPr>
            <w:tcW w:w="2952" w:type="dxa"/>
          </w:tcPr>
          <w:p w:rsidR="000B2E95" w:rsidRPr="000B2E95" w:rsidRDefault="000B2E95" w:rsidP="000B2E95">
            <w:pPr>
              <w:rPr>
                <w:b/>
              </w:rPr>
            </w:pPr>
            <w:r w:rsidRPr="000B2E95">
              <w:rPr>
                <w:b/>
              </w:rPr>
              <w:t>Running Relay</w:t>
            </w:r>
          </w:p>
        </w:tc>
        <w:tc>
          <w:tcPr>
            <w:tcW w:w="2610" w:type="dxa"/>
          </w:tcPr>
          <w:p w:rsidR="000B2E95" w:rsidRPr="000B2E95" w:rsidRDefault="000B2E95" w:rsidP="000B2E95"/>
        </w:tc>
      </w:tr>
      <w:tr w:rsidR="000B2E95" w:rsidRPr="000B2E95" w:rsidTr="00CA110B">
        <w:tc>
          <w:tcPr>
            <w:tcW w:w="1818" w:type="dxa"/>
          </w:tcPr>
          <w:p w:rsidR="000B2E95" w:rsidRPr="000B2E95" w:rsidRDefault="000B2E95" w:rsidP="000B2E95">
            <w:pPr>
              <w:rPr>
                <w:u w:val="single"/>
              </w:rPr>
            </w:pPr>
            <w:r w:rsidRPr="000B2E95">
              <w:t>Station #2</w:t>
            </w:r>
          </w:p>
        </w:tc>
        <w:tc>
          <w:tcPr>
            <w:tcW w:w="2952" w:type="dxa"/>
          </w:tcPr>
          <w:p w:rsidR="000B2E95" w:rsidRPr="000B2E95" w:rsidRDefault="000B2E95" w:rsidP="000B2E95">
            <w:pPr>
              <w:rPr>
                <w:b/>
              </w:rPr>
            </w:pPr>
            <w:r w:rsidRPr="000B2E95">
              <w:rPr>
                <w:b/>
              </w:rPr>
              <w:t>Balloon Toss</w:t>
            </w:r>
          </w:p>
        </w:tc>
        <w:tc>
          <w:tcPr>
            <w:tcW w:w="2610" w:type="dxa"/>
          </w:tcPr>
          <w:p w:rsidR="000B2E95" w:rsidRPr="000B2E95" w:rsidRDefault="000B2E95" w:rsidP="000B2E95">
            <w:pPr>
              <w:rPr>
                <w:u w:val="single"/>
              </w:rPr>
            </w:pPr>
          </w:p>
        </w:tc>
      </w:tr>
      <w:tr w:rsidR="000B2E95" w:rsidRPr="000B2E95" w:rsidTr="00CA110B">
        <w:tc>
          <w:tcPr>
            <w:tcW w:w="1818" w:type="dxa"/>
          </w:tcPr>
          <w:p w:rsidR="000B2E95" w:rsidRPr="000B2E95" w:rsidRDefault="000B2E95" w:rsidP="000B2E95">
            <w:pPr>
              <w:rPr>
                <w:u w:val="single"/>
              </w:rPr>
            </w:pPr>
            <w:r w:rsidRPr="000B2E95">
              <w:t>Station #3</w:t>
            </w:r>
          </w:p>
        </w:tc>
        <w:tc>
          <w:tcPr>
            <w:tcW w:w="2952" w:type="dxa"/>
          </w:tcPr>
          <w:p w:rsidR="000B2E95" w:rsidRPr="000B2E95" w:rsidRDefault="000B2E95" w:rsidP="000B2E95">
            <w:pPr>
              <w:rPr>
                <w:b/>
              </w:rPr>
            </w:pPr>
            <w:r w:rsidRPr="000B2E95">
              <w:rPr>
                <w:b/>
              </w:rPr>
              <w:t>Hitting off a tee (2 tees)</w:t>
            </w:r>
          </w:p>
        </w:tc>
        <w:tc>
          <w:tcPr>
            <w:tcW w:w="2610" w:type="dxa"/>
          </w:tcPr>
          <w:p w:rsidR="000B2E95" w:rsidRPr="000B2E95" w:rsidRDefault="000B2E95" w:rsidP="000B2E95"/>
        </w:tc>
      </w:tr>
      <w:tr w:rsidR="000B2E95" w:rsidRPr="000B2E95" w:rsidTr="00CA110B">
        <w:tc>
          <w:tcPr>
            <w:tcW w:w="1818" w:type="dxa"/>
          </w:tcPr>
          <w:p w:rsidR="000B2E95" w:rsidRPr="000B2E95" w:rsidRDefault="000B2E95" w:rsidP="000B2E95">
            <w:pPr>
              <w:rPr>
                <w:u w:val="single"/>
              </w:rPr>
            </w:pPr>
            <w:r w:rsidRPr="000B2E95">
              <w:t>Station #4</w:t>
            </w:r>
          </w:p>
        </w:tc>
        <w:tc>
          <w:tcPr>
            <w:tcW w:w="2952" w:type="dxa"/>
          </w:tcPr>
          <w:p w:rsidR="000B2E95" w:rsidRPr="000B2E95" w:rsidRDefault="000B2E95" w:rsidP="000B2E95">
            <w:pPr>
              <w:rPr>
                <w:b/>
              </w:rPr>
            </w:pPr>
            <w:r w:rsidRPr="000B2E95">
              <w:rPr>
                <w:b/>
              </w:rPr>
              <w:t>Target Throws</w:t>
            </w:r>
          </w:p>
        </w:tc>
        <w:tc>
          <w:tcPr>
            <w:tcW w:w="2610" w:type="dxa"/>
          </w:tcPr>
          <w:p w:rsidR="000B2E95" w:rsidRPr="000B2E95" w:rsidRDefault="000B2E95" w:rsidP="000B2E95"/>
        </w:tc>
      </w:tr>
      <w:tr w:rsidR="000B2E95" w:rsidRPr="000B2E95" w:rsidTr="00CA110B">
        <w:tc>
          <w:tcPr>
            <w:tcW w:w="1818" w:type="dxa"/>
          </w:tcPr>
          <w:p w:rsidR="000B2E95" w:rsidRPr="000B2E95" w:rsidRDefault="000B2E95" w:rsidP="000B2E95">
            <w:pPr>
              <w:rPr>
                <w:u w:val="single"/>
              </w:rPr>
            </w:pPr>
            <w:r w:rsidRPr="000B2E95">
              <w:t>Station #5</w:t>
            </w:r>
          </w:p>
        </w:tc>
        <w:tc>
          <w:tcPr>
            <w:tcW w:w="2952" w:type="dxa"/>
          </w:tcPr>
          <w:p w:rsidR="000B2E95" w:rsidRPr="000B2E95" w:rsidRDefault="000B2E95" w:rsidP="000B2E95">
            <w:pPr>
              <w:rPr>
                <w:b/>
              </w:rPr>
            </w:pPr>
            <w:r w:rsidRPr="000B2E95">
              <w:rPr>
                <w:b/>
              </w:rPr>
              <w:t>Pickle</w:t>
            </w:r>
          </w:p>
        </w:tc>
        <w:tc>
          <w:tcPr>
            <w:tcW w:w="2610" w:type="dxa"/>
          </w:tcPr>
          <w:p w:rsidR="000B2E95" w:rsidRPr="000B2E95" w:rsidRDefault="000B2E95" w:rsidP="000B2E95"/>
        </w:tc>
      </w:tr>
    </w:tbl>
    <w:p w:rsidR="000B2E95" w:rsidRPr="000B2E95" w:rsidRDefault="000B2E95" w:rsidP="000B2E95">
      <w:pPr>
        <w:rPr>
          <w:u w:val="single"/>
        </w:rPr>
      </w:pPr>
    </w:p>
    <w:p w:rsidR="000B2E95" w:rsidRPr="000B2E95" w:rsidRDefault="000B2E95" w:rsidP="000B2E95">
      <w:pPr>
        <w:rPr>
          <w:u w:val="single"/>
        </w:rPr>
      </w:pPr>
    </w:p>
    <w:tbl>
      <w:tblPr>
        <w:tblStyle w:val="TableGrid"/>
        <w:tblW w:w="0" w:type="auto"/>
        <w:tblInd w:w="108" w:type="dxa"/>
        <w:tblLook w:val="04A0" w:firstRow="1" w:lastRow="0" w:firstColumn="1" w:lastColumn="0" w:noHBand="0" w:noVBand="1"/>
      </w:tblPr>
      <w:tblGrid>
        <w:gridCol w:w="1818"/>
        <w:gridCol w:w="2952"/>
      </w:tblGrid>
      <w:tr w:rsidR="000B2E95" w:rsidRPr="000B2E95" w:rsidTr="00CA110B">
        <w:tc>
          <w:tcPr>
            <w:tcW w:w="1818" w:type="dxa"/>
            <w:shd w:val="clear" w:color="auto" w:fill="000000" w:themeFill="text1"/>
          </w:tcPr>
          <w:p w:rsidR="000B2E95" w:rsidRPr="000B2E95" w:rsidRDefault="000B2E95" w:rsidP="000B2E95">
            <w:pPr>
              <w:rPr>
                <w:b/>
              </w:rPr>
            </w:pPr>
            <w:r w:rsidRPr="000B2E95">
              <w:rPr>
                <w:b/>
              </w:rPr>
              <w:t>Team</w:t>
            </w:r>
          </w:p>
        </w:tc>
        <w:tc>
          <w:tcPr>
            <w:tcW w:w="2952" w:type="dxa"/>
            <w:shd w:val="clear" w:color="auto" w:fill="000000" w:themeFill="text1"/>
          </w:tcPr>
          <w:p w:rsidR="000B2E95" w:rsidRPr="000B2E95" w:rsidRDefault="000B2E95" w:rsidP="000B2E95">
            <w:pPr>
              <w:rPr>
                <w:b/>
              </w:rPr>
            </w:pPr>
            <w:r w:rsidRPr="000B2E95">
              <w:rPr>
                <w:b/>
              </w:rPr>
              <w:t>Honorary Captain(s)</w:t>
            </w:r>
          </w:p>
        </w:tc>
      </w:tr>
      <w:tr w:rsidR="000B2E95" w:rsidRPr="000B2E95" w:rsidTr="00CA110B">
        <w:tc>
          <w:tcPr>
            <w:tcW w:w="1818" w:type="dxa"/>
          </w:tcPr>
          <w:p w:rsidR="000B2E95" w:rsidRPr="000B2E95" w:rsidRDefault="000B2E95" w:rsidP="000B2E95">
            <w:r w:rsidRPr="000B2E95">
              <w:t>Angels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Athletics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Cardinals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Cubs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Diamondbacks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Marlins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Orioles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Phillies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Pirates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Red Sox</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Rockies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Royals</w:t>
            </w:r>
          </w:p>
        </w:tc>
        <w:tc>
          <w:tcPr>
            <w:tcW w:w="2952" w:type="dxa"/>
          </w:tcPr>
          <w:p w:rsidR="000B2E95" w:rsidRPr="000B2E95" w:rsidRDefault="000B2E95" w:rsidP="000B2E95">
            <w:pPr>
              <w:rPr>
                <w:b/>
              </w:rPr>
            </w:pPr>
          </w:p>
        </w:tc>
      </w:tr>
      <w:tr w:rsidR="000B2E95" w:rsidRPr="000B2E95" w:rsidTr="00CA110B">
        <w:tc>
          <w:tcPr>
            <w:tcW w:w="1818" w:type="dxa"/>
          </w:tcPr>
          <w:p w:rsidR="000B2E95" w:rsidRPr="000B2E95" w:rsidRDefault="000B2E95" w:rsidP="000B2E95">
            <w:r w:rsidRPr="000B2E95">
              <w:t>Twins</w:t>
            </w:r>
          </w:p>
        </w:tc>
        <w:tc>
          <w:tcPr>
            <w:tcW w:w="2952" w:type="dxa"/>
          </w:tcPr>
          <w:p w:rsidR="000B2E95" w:rsidRPr="000B2E95" w:rsidRDefault="000B2E95" w:rsidP="000B2E95">
            <w:pPr>
              <w:rPr>
                <w:b/>
              </w:rPr>
            </w:pPr>
          </w:p>
        </w:tc>
      </w:tr>
    </w:tbl>
    <w:p w:rsidR="000B2E95" w:rsidRDefault="000B2E95" w:rsidP="00226E95"/>
    <w:p w:rsidR="000B2E95" w:rsidRDefault="000B2E95" w:rsidP="00226E95"/>
    <w:p w:rsidR="000B2E95" w:rsidRPr="00226E95" w:rsidRDefault="000B2E95" w:rsidP="00226E95">
      <w:r>
        <w:t>Check team counts… we are one less in 2013</w:t>
      </w:r>
      <w:bookmarkStart w:id="0" w:name="_GoBack"/>
      <w:bookmarkEnd w:id="0"/>
    </w:p>
    <w:sectPr w:rsidR="000B2E95" w:rsidRPr="00226E95" w:rsidSect="00B148B6">
      <w:headerReference w:type="even" r:id="rId10"/>
      <w:headerReference w:type="default" r:id="rId11"/>
      <w:footerReference w:type="default" r:id="rId12"/>
      <w:headerReference w:type="first" r:id="rId13"/>
      <w:footerReference w:type="first" r:id="rId14"/>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E95" w:rsidRDefault="000B2E95">
      <w:r>
        <w:separator/>
      </w:r>
    </w:p>
  </w:endnote>
  <w:endnote w:type="continuationSeparator" w:id="0">
    <w:p w:rsidR="000B2E95" w:rsidRDefault="000B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74" w:rsidRPr="00226E95" w:rsidRDefault="00226E95" w:rsidP="00226E95">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proofErr w:type="gramStart"/>
    <w:r w:rsidRPr="00583BFE">
      <w:rPr>
        <w:rFonts w:ascii="Times New Roman" w:hAnsi="Times New Roman"/>
        <w:sz w:val="18"/>
      </w:rPr>
      <w:t>|   P.O</w:t>
    </w:r>
    <w:proofErr w:type="gramEnd"/>
    <w:r w:rsidRPr="00583BFE">
      <w:rPr>
        <w:rFonts w:ascii="Times New Roman" w:hAnsi="Times New Roman"/>
        <w:sz w:val="18"/>
      </w:rPr>
      <w:t xml:space="preserve"> Box 347     |   Milton, MA 02186   |   </w:t>
    </w:r>
    <w:r>
      <w:rPr>
        <w:rFonts w:ascii="Times New Roman" w:hAnsi="Times New Roman"/>
        <w:sz w:val="18"/>
      </w:rPr>
      <w:t>wecare@miltonsoftball</w:t>
    </w:r>
    <w:r w:rsidRPr="00583BFE">
      <w:rPr>
        <w:rFonts w:ascii="Times New Roman" w:hAnsi="Times New Roman"/>
        <w:sz w:val="18"/>
      </w:rPr>
      <w:t>.com   |   www.miltonsoftball.com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74" w:rsidRPr="004848E6" w:rsidRDefault="00313874"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proofErr w:type="gramStart"/>
    <w:r w:rsidRPr="00583BFE">
      <w:rPr>
        <w:rFonts w:ascii="Times New Roman" w:hAnsi="Times New Roman"/>
        <w:sz w:val="18"/>
      </w:rPr>
      <w:t>|   P.O</w:t>
    </w:r>
    <w:proofErr w:type="gramEnd"/>
    <w:r w:rsidRPr="00583BFE">
      <w:rPr>
        <w:rFonts w:ascii="Times New Roman" w:hAnsi="Times New Roman"/>
        <w:sz w:val="18"/>
      </w:rPr>
      <w:t xml:space="preserve"> Box 347     |   Milton, MA 02186   |   </w:t>
    </w:r>
    <w:r>
      <w:rPr>
        <w:rFonts w:ascii="Times New Roman" w:hAnsi="Times New Roman"/>
        <w:sz w:val="18"/>
      </w:rPr>
      <w:t>wecare@miltonsoftball</w:t>
    </w:r>
    <w:r w:rsidRPr="00583BFE">
      <w:rPr>
        <w:rFonts w:ascii="Times New Roman" w:hAnsi="Times New Roman"/>
        <w:sz w:val="18"/>
      </w:rPr>
      <w:t>.com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E95" w:rsidRDefault="000B2E95">
      <w:r>
        <w:separator/>
      </w:r>
    </w:p>
  </w:footnote>
  <w:footnote w:type="continuationSeparator" w:id="0">
    <w:p w:rsidR="000B2E95" w:rsidRDefault="000B2E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74" w:rsidRDefault="00313874"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3874" w:rsidRDefault="00313874"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74" w:rsidRPr="00752E4F" w:rsidRDefault="00313874"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0B2E95">
      <w:rPr>
        <w:rStyle w:val="PageNumber"/>
        <w:noProof/>
        <w:sz w:val="16"/>
      </w:rPr>
      <w:t>2</w:t>
    </w:r>
    <w:r w:rsidRPr="00752E4F">
      <w:rPr>
        <w:rStyle w:val="PageNumber"/>
        <w:sz w:val="16"/>
      </w:rPr>
      <w:fldChar w:fldCharType="end"/>
    </w:r>
  </w:p>
  <w:p w:rsidR="00313874" w:rsidRPr="00752E4F" w:rsidRDefault="00313874"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74" w:rsidRDefault="00AD27E5">
    <w:pPr>
      <w:pStyle w:val="Header"/>
      <w:rPr>
        <w:noProof/>
      </w:rPr>
    </w:pPr>
    <w:r>
      <w:rPr>
        <w:noProof/>
      </w:rPr>
      <w:drawing>
        <wp:anchor distT="0" distB="0" distL="114300" distR="114300" simplePos="0" relativeHeight="251659264" behindDoc="0" locked="0" layoutInCell="1" allowOverlap="1" wp14:anchorId="55B370D0" wp14:editId="062573B6">
          <wp:simplePos x="0" y="0"/>
          <wp:positionH relativeFrom="margin">
            <wp:posOffset>-36195</wp:posOffset>
          </wp:positionH>
          <wp:positionV relativeFrom="margin">
            <wp:posOffset>-1237615</wp:posOffset>
          </wp:positionV>
          <wp:extent cx="2411095" cy="914400"/>
          <wp:effectExtent l="0" t="0" r="1905"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58" t="13580" r="4236" b="13242"/>
                  <a:stretch>
                    <a:fillRect/>
                  </a:stretch>
                </pic:blipFill>
                <pic:spPr bwMode="auto">
                  <a:xfrm>
                    <a:off x="0" y="0"/>
                    <a:ext cx="241109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874" w:rsidRDefault="00313874">
    <w:pPr>
      <w:pStyle w:val="Header"/>
      <w:rPr>
        <w:noProof/>
      </w:rPr>
    </w:pPr>
  </w:p>
  <w:p w:rsidR="00313874" w:rsidRDefault="00313874">
    <w:pPr>
      <w:pStyle w:val="Header"/>
      <w:rPr>
        <w:noProof/>
      </w:rPr>
    </w:pPr>
  </w:p>
  <w:p w:rsidR="00313874" w:rsidRDefault="00313874">
    <w:pPr>
      <w:pStyle w:val="Header"/>
      <w:rPr>
        <w:noProof/>
      </w:rPr>
    </w:pPr>
  </w:p>
  <w:p w:rsidR="00313874" w:rsidRDefault="00313874">
    <w:pPr>
      <w:pStyle w:val="Header"/>
      <w:rPr>
        <w:noProof/>
      </w:rPr>
    </w:pPr>
  </w:p>
  <w:p w:rsidR="00313874" w:rsidRDefault="00313874">
    <w:pPr>
      <w:pStyle w:val="Header"/>
      <w:rPr>
        <w:noProof/>
      </w:rPr>
    </w:pPr>
  </w:p>
  <w:p w:rsidR="00313874" w:rsidRDefault="00313874">
    <w:pPr>
      <w:pStyle w:val="Header"/>
      <w:rPr>
        <w:noProof/>
      </w:rPr>
    </w:pPr>
  </w:p>
  <w:p w:rsidR="00313874" w:rsidRDefault="00313874">
    <w:pPr>
      <w:pStyle w:val="Header"/>
    </w:pPr>
  </w:p>
  <w:p w:rsidR="00313874" w:rsidRPr="00752E4F" w:rsidRDefault="00313874">
    <w:pPr>
      <w:pStyle w:val="Header"/>
      <w:rPr>
        <w:sz w:val="4"/>
      </w:rPr>
    </w:pPr>
  </w:p>
  <w:p w:rsidR="00313874" w:rsidRDefault="00313874"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651B7"/>
    <w:multiLevelType w:val="hybridMultilevel"/>
    <w:tmpl w:val="D282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C13694C"/>
    <w:multiLevelType w:val="hybridMultilevel"/>
    <w:tmpl w:val="C53E5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6"/>
  </w:num>
  <w:num w:numId="4">
    <w:abstractNumId w:val="9"/>
  </w:num>
  <w:num w:numId="5">
    <w:abstractNumId w:val="1"/>
  </w:num>
  <w:num w:numId="6">
    <w:abstractNumId w:val="8"/>
  </w:num>
  <w:num w:numId="7">
    <w:abstractNumId w:val="13"/>
  </w:num>
  <w:num w:numId="8">
    <w:abstractNumId w:val="7"/>
  </w:num>
  <w:num w:numId="9">
    <w:abstractNumId w:val="14"/>
  </w:num>
  <w:num w:numId="10">
    <w:abstractNumId w:val="15"/>
  </w:num>
  <w:num w:numId="11">
    <w:abstractNumId w:val="12"/>
  </w:num>
  <w:num w:numId="12">
    <w:abstractNumId w:val="5"/>
  </w:num>
  <w:num w:numId="13">
    <w:abstractNumId w:val="2"/>
  </w:num>
  <w:num w:numId="14">
    <w:abstractNumId w:val="6"/>
  </w:num>
  <w:num w:numId="15">
    <w:abstractNumId w:val="1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95"/>
    <w:rsid w:val="0001675A"/>
    <w:rsid w:val="000520A1"/>
    <w:rsid w:val="00052F95"/>
    <w:rsid w:val="0006022E"/>
    <w:rsid w:val="000B2E95"/>
    <w:rsid w:val="000B643A"/>
    <w:rsid w:val="000D2274"/>
    <w:rsid w:val="000D5442"/>
    <w:rsid w:val="000D6593"/>
    <w:rsid w:val="00127494"/>
    <w:rsid w:val="001674E3"/>
    <w:rsid w:val="00171F45"/>
    <w:rsid w:val="00172B16"/>
    <w:rsid w:val="001818AF"/>
    <w:rsid w:val="001824FF"/>
    <w:rsid w:val="001C0406"/>
    <w:rsid w:val="001E1425"/>
    <w:rsid w:val="00226E95"/>
    <w:rsid w:val="00291561"/>
    <w:rsid w:val="00292C58"/>
    <w:rsid w:val="002A68DA"/>
    <w:rsid w:val="002B1CEC"/>
    <w:rsid w:val="002B65F9"/>
    <w:rsid w:val="002B7712"/>
    <w:rsid w:val="002C4F61"/>
    <w:rsid w:val="002D0542"/>
    <w:rsid w:val="002F348D"/>
    <w:rsid w:val="002F7352"/>
    <w:rsid w:val="00303FF6"/>
    <w:rsid w:val="00313874"/>
    <w:rsid w:val="00322B3B"/>
    <w:rsid w:val="003259AC"/>
    <w:rsid w:val="00365CBB"/>
    <w:rsid w:val="00393EB2"/>
    <w:rsid w:val="00396F9C"/>
    <w:rsid w:val="003B51EC"/>
    <w:rsid w:val="003C5BA0"/>
    <w:rsid w:val="003D0A37"/>
    <w:rsid w:val="003D43BE"/>
    <w:rsid w:val="003D67CE"/>
    <w:rsid w:val="00417913"/>
    <w:rsid w:val="00426EE5"/>
    <w:rsid w:val="004808FB"/>
    <w:rsid w:val="004A08B7"/>
    <w:rsid w:val="00504575"/>
    <w:rsid w:val="00597D1B"/>
    <w:rsid w:val="005A403F"/>
    <w:rsid w:val="005B0FFB"/>
    <w:rsid w:val="005C2512"/>
    <w:rsid w:val="005E4AC5"/>
    <w:rsid w:val="00625709"/>
    <w:rsid w:val="0063052A"/>
    <w:rsid w:val="0063568C"/>
    <w:rsid w:val="00651D06"/>
    <w:rsid w:val="00662E58"/>
    <w:rsid w:val="00667C87"/>
    <w:rsid w:val="006749C7"/>
    <w:rsid w:val="0069239F"/>
    <w:rsid w:val="006A1F7B"/>
    <w:rsid w:val="006B3B14"/>
    <w:rsid w:val="006C07C1"/>
    <w:rsid w:val="006F5F08"/>
    <w:rsid w:val="007434C9"/>
    <w:rsid w:val="00792A0D"/>
    <w:rsid w:val="007A734E"/>
    <w:rsid w:val="007C2C73"/>
    <w:rsid w:val="007C4BA8"/>
    <w:rsid w:val="00810616"/>
    <w:rsid w:val="00842F32"/>
    <w:rsid w:val="008D102D"/>
    <w:rsid w:val="008D5D27"/>
    <w:rsid w:val="009527F3"/>
    <w:rsid w:val="0099794C"/>
    <w:rsid w:val="009C6794"/>
    <w:rsid w:val="009D025D"/>
    <w:rsid w:val="009D2256"/>
    <w:rsid w:val="00A07CD2"/>
    <w:rsid w:val="00A408B1"/>
    <w:rsid w:val="00A55D89"/>
    <w:rsid w:val="00A927E2"/>
    <w:rsid w:val="00AC1C60"/>
    <w:rsid w:val="00AD27E5"/>
    <w:rsid w:val="00AD6978"/>
    <w:rsid w:val="00B115A3"/>
    <w:rsid w:val="00B148B6"/>
    <w:rsid w:val="00B22B47"/>
    <w:rsid w:val="00B33573"/>
    <w:rsid w:val="00B64A06"/>
    <w:rsid w:val="00B97930"/>
    <w:rsid w:val="00BC6C6F"/>
    <w:rsid w:val="00C12FB1"/>
    <w:rsid w:val="00C332BD"/>
    <w:rsid w:val="00C67B11"/>
    <w:rsid w:val="00CC33F7"/>
    <w:rsid w:val="00CE20EC"/>
    <w:rsid w:val="00CE3BB8"/>
    <w:rsid w:val="00D23575"/>
    <w:rsid w:val="00D334FD"/>
    <w:rsid w:val="00D45313"/>
    <w:rsid w:val="00D467AB"/>
    <w:rsid w:val="00D50E9C"/>
    <w:rsid w:val="00D82949"/>
    <w:rsid w:val="00DE5D76"/>
    <w:rsid w:val="00E03683"/>
    <w:rsid w:val="00E3385B"/>
    <w:rsid w:val="00E342E4"/>
    <w:rsid w:val="00E37A14"/>
    <w:rsid w:val="00E37DC4"/>
    <w:rsid w:val="00E43A0A"/>
    <w:rsid w:val="00E5344F"/>
    <w:rsid w:val="00E646F2"/>
    <w:rsid w:val="00E75A0A"/>
    <w:rsid w:val="00E93BFF"/>
    <w:rsid w:val="00EA0B46"/>
    <w:rsid w:val="00EF552E"/>
    <w:rsid w:val="00EF6193"/>
    <w:rsid w:val="00F03BA8"/>
    <w:rsid w:val="00F343A1"/>
    <w:rsid w:val="00F56961"/>
    <w:rsid w:val="00F63174"/>
    <w:rsid w:val="00F65DAD"/>
    <w:rsid w:val="00F81204"/>
    <w:rsid w:val="00F94058"/>
    <w:rsid w:val="00FA1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rPr>
      <w:rFonts w:ascii="Arial" w:hAnsi="Arial"/>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link w:val="BalloonText"/>
    <w:uiPriority w:val="99"/>
    <w:semiHidden/>
    <w:rsid w:val="006C07C1"/>
    <w:rPr>
      <w:rFonts w:ascii="Tahoma" w:hAnsi="Tahoma" w:cs="Tahoma"/>
      <w:sz w:val="16"/>
      <w:szCs w:val="16"/>
    </w:rPr>
  </w:style>
  <w:style w:type="table" w:styleId="TableGrid">
    <w:name w:val="Table Grid"/>
    <w:basedOn w:val="TableNormal"/>
    <w:uiPriority w:val="59"/>
    <w:rsid w:val="000B2E95"/>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rPr>
      <w:rFonts w:ascii="Arial" w:hAnsi="Arial"/>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link w:val="BalloonText"/>
    <w:uiPriority w:val="99"/>
    <w:semiHidden/>
    <w:rsid w:val="006C07C1"/>
    <w:rPr>
      <w:rFonts w:ascii="Tahoma" w:hAnsi="Tahoma" w:cs="Tahoma"/>
      <w:sz w:val="16"/>
      <w:szCs w:val="16"/>
    </w:rPr>
  </w:style>
  <w:style w:type="table" w:styleId="TableGrid">
    <w:name w:val="Table Grid"/>
    <w:basedOn w:val="TableNormal"/>
    <w:uiPriority w:val="59"/>
    <w:rsid w:val="000B2E95"/>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livierik:Documents:PERSONAL:MILTON%20SOFTBALL:Templates:MGS-Letterhea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MGS-Letterhead-Template.dotx</Template>
  <TotalTime>3</TotalTime>
  <Pages>2</Pages>
  <Words>367</Words>
  <Characters>2096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Olivieri</dc:creator>
  <cp:lastModifiedBy>Kevin Olivieri</cp:lastModifiedBy>
  <cp:revision>1</cp:revision>
  <cp:lastPrinted>2013-01-27T15:56:00Z</cp:lastPrinted>
  <dcterms:created xsi:type="dcterms:W3CDTF">2013-05-28T00:02:00Z</dcterms:created>
  <dcterms:modified xsi:type="dcterms:W3CDTF">2013-05-28T00:06:00Z</dcterms:modified>
</cp:coreProperties>
</file>