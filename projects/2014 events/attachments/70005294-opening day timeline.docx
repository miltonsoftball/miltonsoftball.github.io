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A6152" w14:textId="77777777" w:rsidR="004A4EB1" w:rsidRPr="009C4CD6" w:rsidRDefault="00EC3EF0" w:rsidP="004A4EB1">
      <w:pPr>
        <w:tabs>
          <w:tab w:val="left" w:pos="2457"/>
          <w:tab w:val="center" w:pos="5040"/>
        </w:tabs>
        <w:jc w:val="center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Softball Parade 2013</w:t>
      </w:r>
    </w:p>
    <w:p w14:paraId="43343279" w14:textId="77777777" w:rsidR="0039144C" w:rsidRDefault="00F5512B" w:rsidP="009C4CD6">
      <w:pPr>
        <w:tabs>
          <w:tab w:val="left" w:pos="2457"/>
          <w:tab w:val="center" w:pos="5040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F72A54" wp14:editId="561FD246">
                <wp:simplePos x="0" y="0"/>
                <wp:positionH relativeFrom="column">
                  <wp:posOffset>1126490</wp:posOffset>
                </wp:positionH>
                <wp:positionV relativeFrom="paragraph">
                  <wp:posOffset>141605</wp:posOffset>
                </wp:positionV>
                <wp:extent cx="4131310" cy="0"/>
                <wp:effectExtent l="8890" t="14605" r="25400" b="234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1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88.7pt;margin-top:11.15pt;width:32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"/>
            </w:pict>
          </mc:Fallback>
        </mc:AlternateContent>
      </w:r>
      <w:r w:rsidR="00EC3EF0">
        <w:rPr>
          <w:sz w:val="20"/>
          <w:szCs w:val="20"/>
        </w:rPr>
        <w:t>April 20, 2013</w:t>
      </w:r>
    </w:p>
    <w:p w14:paraId="448121D4" w14:textId="77777777" w:rsidR="002E785C" w:rsidRPr="00B9099C" w:rsidRDefault="002E785C" w:rsidP="002E785C">
      <w:pPr>
        <w:tabs>
          <w:tab w:val="left" w:pos="2457"/>
          <w:tab w:val="center" w:pos="5040"/>
        </w:tabs>
        <w:rPr>
          <w:sz w:val="20"/>
          <w:szCs w:val="20"/>
        </w:rPr>
      </w:pPr>
    </w:p>
    <w:tbl>
      <w:tblPr>
        <w:tblStyle w:val="LightGrid-Accent11"/>
        <w:tblpPr w:leftFromText="180" w:rightFromText="180" w:vertAnchor="text" w:tblpX="-416" w:tblpY="1"/>
        <w:tblW w:w="6824" w:type="dxa"/>
        <w:tblLook w:val="01E0" w:firstRow="1" w:lastRow="1" w:firstColumn="1" w:lastColumn="1" w:noHBand="0" w:noVBand="0"/>
      </w:tblPr>
      <w:tblGrid>
        <w:gridCol w:w="1276"/>
        <w:gridCol w:w="515"/>
        <w:gridCol w:w="5033"/>
      </w:tblGrid>
      <w:tr w:rsidR="006605EB" w:rsidRPr="00B9099C" w14:paraId="58B0D5F0" w14:textId="77777777" w:rsidTr="00620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28FB92A4" w14:textId="77777777" w:rsidR="006605EB" w:rsidRPr="00B9099C" w:rsidRDefault="00D373C0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56356223" w14:textId="77777777" w:rsidR="006605EB" w:rsidRPr="009C4CD6" w:rsidRDefault="00AA78A4" w:rsidP="00AA78A4">
            <w:pPr>
              <w:rPr>
                <w:b w:val="0"/>
                <w:sz w:val="20"/>
                <w:szCs w:val="20"/>
              </w:rPr>
            </w:pPr>
            <w:r w:rsidRPr="009C4CD6">
              <w:rPr>
                <w:b w:val="0"/>
                <w:sz w:val="20"/>
                <w:szCs w:val="20"/>
              </w:rPr>
              <w:t>:00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5902BA45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</w:tr>
      <w:tr w:rsidR="006605EB" w:rsidRPr="00B9099C" w14:paraId="4BA475D4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30C2F1B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5577ED42" w14:textId="77777777" w:rsidR="006605EB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74D5DDA2" w14:textId="77777777" w:rsidR="006605EB" w:rsidRPr="00B9099C" w:rsidRDefault="00D373C0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W/VOLUNTEER TIMES</w:t>
            </w:r>
          </w:p>
        </w:tc>
      </w:tr>
      <w:tr w:rsidR="006605EB" w:rsidRPr="00B9099C" w14:paraId="63C9692E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F492818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34941801" w14:textId="77777777" w:rsidR="006605EB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3069BECC" w14:textId="77777777" w:rsidR="006605EB" w:rsidRPr="00B9099C" w:rsidRDefault="00D373C0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CERTIFICATES</w:t>
            </w:r>
          </w:p>
        </w:tc>
      </w:tr>
      <w:tr w:rsidR="006605EB" w:rsidRPr="00B9099C" w14:paraId="1D00ACEA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40D4F815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453E0676" w14:textId="77777777" w:rsidR="006605EB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778AA59F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</w:tr>
      <w:tr w:rsidR="006605EB" w:rsidRPr="00B9099C" w14:paraId="167F1050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3DF65311" w14:textId="77777777" w:rsidR="006605EB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9</w:t>
            </w:r>
            <w:r w:rsidR="006605EB" w:rsidRPr="00B9099C">
              <w:rPr>
                <w:sz w:val="20"/>
                <w:szCs w:val="20"/>
              </w:rPr>
              <w:t>:00 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2DDD86A6" w14:textId="77777777" w:rsidR="006605EB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26834F1F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</w:tr>
      <w:tr w:rsidR="006605EB" w:rsidRPr="00B9099C" w14:paraId="3E394082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23A17B72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0509889A" w14:textId="77777777" w:rsidR="006605EB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59CA3AA9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</w:tr>
      <w:tr w:rsidR="006605EB" w:rsidRPr="00B9099C" w14:paraId="0BB05FF5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56C9045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20E78720" w14:textId="77777777" w:rsidR="006605EB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6D37AB37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</w:tr>
      <w:tr w:rsidR="006605EB" w:rsidRPr="00B9099C" w14:paraId="3B6D6BB9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85E00F7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1957B7BC" w14:textId="77777777" w:rsidR="006605EB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55305D05" w14:textId="77777777" w:rsidR="006605EB" w:rsidRPr="00B9099C" w:rsidRDefault="006605EB" w:rsidP="00AA78A4">
            <w:pPr>
              <w:rPr>
                <w:sz w:val="20"/>
                <w:szCs w:val="20"/>
              </w:rPr>
            </w:pPr>
          </w:p>
        </w:tc>
      </w:tr>
      <w:tr w:rsidR="00A058D7" w:rsidRPr="00B9099C" w14:paraId="325EFD3F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FCA690D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10</w:t>
            </w:r>
            <w:r w:rsidR="00A058D7" w:rsidRPr="00B9099C">
              <w:rPr>
                <w:sz w:val="20"/>
                <w:szCs w:val="20"/>
              </w:rPr>
              <w:t>:00 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432D178D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33ED5191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</w:tr>
      <w:tr w:rsidR="00A058D7" w:rsidRPr="00B9099C" w14:paraId="5230BEEE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1261E00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2E599DC0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3F05879F" w14:textId="77777777" w:rsidR="00A058D7" w:rsidRPr="00B9099C" w:rsidRDefault="00105EFB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</w:tr>
      <w:tr w:rsidR="00A058D7" w:rsidRPr="00B9099C" w14:paraId="1311E928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319A2A7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7981B39C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7FD46ACB" w14:textId="77777777" w:rsidR="00A058D7" w:rsidRPr="00B9099C" w:rsidRDefault="00570554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at Cunningham Park</w:t>
            </w:r>
            <w:r w:rsidR="00105EFB">
              <w:rPr>
                <w:sz w:val="20"/>
                <w:szCs w:val="20"/>
              </w:rPr>
              <w:t xml:space="preserve"> – decorate, hang banners</w:t>
            </w:r>
          </w:p>
        </w:tc>
      </w:tr>
      <w:tr w:rsidR="00A058D7" w:rsidRPr="00B9099C" w14:paraId="43AACFAC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12A5D4D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414A2E89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55E81642" w14:textId="77777777" w:rsidR="00A058D7" w:rsidRPr="00B9099C" w:rsidRDefault="00105EFB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U shape for food under tent</w:t>
            </w:r>
          </w:p>
        </w:tc>
      </w:tr>
      <w:tr w:rsidR="00A058D7" w:rsidRPr="00B9099C" w14:paraId="6767AC1C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0AEDD054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11</w:t>
            </w:r>
            <w:r w:rsidR="00A058D7" w:rsidRPr="00B9099C">
              <w:rPr>
                <w:sz w:val="20"/>
                <w:szCs w:val="20"/>
              </w:rPr>
              <w:t>:00 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605DEDFF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0E80346B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</w:tr>
      <w:tr w:rsidR="00A058D7" w:rsidRPr="00B9099C" w14:paraId="5DB61B4A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F4293B4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08291897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2BA1152D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</w:tr>
      <w:tr w:rsidR="00A058D7" w:rsidRPr="00B9099C" w14:paraId="5C6BA2A8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2E41CBB6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2D30D930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4608D8A2" w14:textId="77777777" w:rsidR="00A058D7" w:rsidRPr="00B9099C" w:rsidRDefault="00570554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 Lt Foley</w:t>
            </w:r>
          </w:p>
        </w:tc>
      </w:tr>
      <w:tr w:rsidR="00A058D7" w:rsidRPr="00B9099C" w14:paraId="56CB1248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284BDEC6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01AE204F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101A2A07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</w:tr>
      <w:tr w:rsidR="00A058D7" w:rsidRPr="00B9099C" w14:paraId="77DBB519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4789266D" w14:textId="77777777" w:rsidR="00A058D7" w:rsidRPr="00B9099C" w:rsidRDefault="00A058D7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1</w:t>
            </w:r>
            <w:r w:rsidR="00AA78A4" w:rsidRPr="00B9099C">
              <w:rPr>
                <w:sz w:val="20"/>
                <w:szCs w:val="20"/>
              </w:rPr>
              <w:t>2</w:t>
            </w:r>
            <w:r w:rsidRPr="00B9099C">
              <w:rPr>
                <w:sz w:val="20"/>
                <w:szCs w:val="20"/>
              </w:rPr>
              <w:t xml:space="preserve">:00 </w:t>
            </w:r>
            <w:r w:rsidR="00AA78A4" w:rsidRPr="00B9099C">
              <w:rPr>
                <w:sz w:val="20"/>
                <w:szCs w:val="20"/>
              </w:rPr>
              <w:t>PM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73940E5E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11F82623" w14:textId="77777777" w:rsidR="00A058D7" w:rsidRPr="00B9099C" w:rsidRDefault="00105EFB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Parade starts – </w:t>
            </w:r>
            <w:r w:rsidRPr="00105EFB">
              <w:rPr>
                <w:color w:val="FF0000"/>
                <w:sz w:val="20"/>
                <w:szCs w:val="20"/>
              </w:rPr>
              <w:t>PIZZA DELIVERY FROM PATS</w:t>
            </w:r>
            <w:r w:rsidR="00634126">
              <w:rPr>
                <w:color w:val="FF0000"/>
                <w:sz w:val="20"/>
                <w:szCs w:val="20"/>
              </w:rPr>
              <w:t xml:space="preserve"> (#)</w:t>
            </w:r>
          </w:p>
        </w:tc>
      </w:tr>
      <w:tr w:rsidR="00A058D7" w:rsidRPr="00B9099C" w14:paraId="372834E9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42BF7C9D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471C68AE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27E8A64A" w14:textId="77777777" w:rsidR="00A058D7" w:rsidRDefault="00105EFB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National anthem – Pauline Wells (have </w:t>
            </w:r>
            <w:r w:rsidR="00634126">
              <w:rPr>
                <w:sz w:val="20"/>
                <w:szCs w:val="20"/>
              </w:rPr>
              <w:t>Kevin introduce</w:t>
            </w:r>
            <w:r>
              <w:rPr>
                <w:sz w:val="20"/>
                <w:szCs w:val="20"/>
              </w:rPr>
              <w:t>)</w:t>
            </w:r>
          </w:p>
          <w:p w14:paraId="23403EE0" w14:textId="77777777" w:rsidR="00105EFB" w:rsidRDefault="00105EFB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Trophy presentation </w:t>
            </w:r>
            <w:r w:rsidR="0063412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634126">
              <w:rPr>
                <w:sz w:val="20"/>
                <w:szCs w:val="20"/>
              </w:rPr>
              <w:t xml:space="preserve">Kevin &amp; </w:t>
            </w:r>
            <w:r>
              <w:rPr>
                <w:sz w:val="20"/>
                <w:szCs w:val="20"/>
              </w:rPr>
              <w:t>Gary</w:t>
            </w:r>
          </w:p>
          <w:p w14:paraId="72B8D09E" w14:textId="77777777" w:rsidR="00105EFB" w:rsidRPr="00B9099C" w:rsidRDefault="00105EFB" w:rsidP="00634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First pitch </w:t>
            </w:r>
            <w:r w:rsidR="00634126">
              <w:rPr>
                <w:sz w:val="20"/>
                <w:szCs w:val="20"/>
              </w:rPr>
              <w:t>??</w:t>
            </w:r>
            <w:r>
              <w:rPr>
                <w:sz w:val="20"/>
                <w:szCs w:val="20"/>
              </w:rPr>
              <w:t xml:space="preserve">– </w:t>
            </w:r>
          </w:p>
        </w:tc>
      </w:tr>
      <w:tr w:rsidR="00A058D7" w:rsidRPr="00B9099C" w14:paraId="4BA248D3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C829DB2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59E88157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47B6D1FA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</w:tr>
      <w:tr w:rsidR="00A058D7" w:rsidRPr="00B9099C" w14:paraId="63D4FEB9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2BD09ACC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7CCF5D45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3A3A261D" w14:textId="77777777" w:rsidR="00A058D7" w:rsidRPr="00B9099C" w:rsidRDefault="00105EFB" w:rsidP="00AA78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CLEAN UP FIELD – 4 VOLUNTEERS</w:t>
            </w:r>
          </w:p>
        </w:tc>
      </w:tr>
      <w:tr w:rsidR="00A058D7" w:rsidRPr="00B9099C" w14:paraId="7E909AD2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7D3CF763" w14:textId="77777777" w:rsidR="00A058D7" w:rsidRPr="00B9099C" w:rsidRDefault="007A26B6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 xml:space="preserve"> </w:t>
            </w:r>
            <w:r w:rsidR="00A058D7" w:rsidRPr="00B9099C">
              <w:rPr>
                <w:sz w:val="20"/>
                <w:szCs w:val="20"/>
              </w:rPr>
              <w:t>1:00 PM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26EB9EA8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38325917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</w:tr>
      <w:tr w:rsidR="00A058D7" w:rsidRPr="00B9099C" w14:paraId="4F61EE0B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C9077D5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1D51DE81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68D1B036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</w:tr>
      <w:tr w:rsidR="00A058D7" w:rsidRPr="00B9099C" w14:paraId="0BA3A815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AF60172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4AA2705E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54BDAD06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</w:tr>
      <w:tr w:rsidR="00A058D7" w:rsidRPr="00B9099C" w14:paraId="42DE57F3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2073EC7F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1A4486D3" w14:textId="77777777" w:rsidR="00A058D7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51F51974" w14:textId="77777777" w:rsidR="00A058D7" w:rsidRPr="00B9099C" w:rsidRDefault="00A058D7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37B7A5EF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6E0D2D3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2:00 PM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5A04E8C7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09630B5D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7631F57A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B658FAD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2245AF20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665C18D8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07CC9E6B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5A32F72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1060186F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51962314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57318138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4FE634C7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4D83A230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4DF1FADB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7AFAA0C9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21371D22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3:00 PM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5A656862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7F6258EE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47D2636E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BF748CF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58B12EE6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20611795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5A8C6D4C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D3D448E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627BF45E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485AB2DC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356E6FAF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5849F278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27E7DB15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04CC8747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2E92E315" w14:textId="77777777" w:rsidTr="00620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8BF4B96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0DC3B07B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2756233F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395277A2" w14:textId="77777777" w:rsidTr="0062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541E6323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2CCE0CA2" w14:textId="77777777" w:rsidR="00AA78A4" w:rsidRPr="00B9099C" w:rsidRDefault="00AA78A4" w:rsidP="00AA78A4">
            <w:pPr>
              <w:rPr>
                <w:sz w:val="20"/>
                <w:szCs w:val="20"/>
              </w:rPr>
            </w:pPr>
            <w:r w:rsidRPr="00B9099C">
              <w:rPr>
                <w:sz w:val="20"/>
                <w:szCs w:val="20"/>
              </w:rPr>
              <w:t>:30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77C7714C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  <w:tr w:rsidR="00AA78A4" w:rsidRPr="00B9099C" w14:paraId="7BCB477E" w14:textId="77777777" w:rsidTr="006204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2BC4419E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5" w:type="dxa"/>
          </w:tcPr>
          <w:p w14:paraId="231613FB" w14:textId="77777777" w:rsidR="00AA78A4" w:rsidRPr="009C4CD6" w:rsidRDefault="00AA78A4" w:rsidP="00AA78A4">
            <w:pPr>
              <w:rPr>
                <w:b w:val="0"/>
                <w:sz w:val="20"/>
                <w:szCs w:val="20"/>
              </w:rPr>
            </w:pPr>
            <w:r w:rsidRPr="009C4CD6">
              <w:rPr>
                <w:b w:val="0"/>
                <w:sz w:val="20"/>
                <w:szCs w:val="20"/>
              </w:rPr>
              <w:t>:45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33" w:type="dxa"/>
          </w:tcPr>
          <w:p w14:paraId="210945E6" w14:textId="77777777" w:rsidR="00AA78A4" w:rsidRPr="00B9099C" w:rsidRDefault="00AA78A4" w:rsidP="00AA78A4">
            <w:pPr>
              <w:rPr>
                <w:sz w:val="20"/>
                <w:szCs w:val="20"/>
              </w:rPr>
            </w:pPr>
          </w:p>
        </w:tc>
      </w:tr>
    </w:tbl>
    <w:tbl>
      <w:tblPr>
        <w:tblStyle w:val="MediumGrid1-Accent2"/>
        <w:tblpPr w:leftFromText="180" w:rightFromText="180" w:vertAnchor="text" w:horzAnchor="page" w:tblpX="7633" w:tblpY="-10"/>
        <w:tblW w:w="0" w:type="auto"/>
        <w:tblLook w:val="01E0" w:firstRow="1" w:lastRow="1" w:firstColumn="1" w:lastColumn="1" w:noHBand="0" w:noVBand="0"/>
      </w:tblPr>
      <w:tblGrid>
        <w:gridCol w:w="3708"/>
      </w:tblGrid>
      <w:tr w:rsidR="00B9099C" w:rsidRPr="00B9099C" w14:paraId="6DC5E080" w14:textId="77777777" w:rsidTr="00D47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0829CCB" w14:textId="77777777" w:rsidR="007A26B6" w:rsidRPr="009C4CD6" w:rsidRDefault="007A26B6" w:rsidP="003526F0">
            <w:pPr>
              <w:jc w:val="center"/>
              <w:rPr>
                <w:rFonts w:ascii="Lucida Calligraphy" w:hAnsi="Lucida Calligraphy" w:cs="Lucida Calligraphy"/>
                <w:sz w:val="20"/>
                <w:szCs w:val="20"/>
              </w:rPr>
            </w:pPr>
            <w:r w:rsidRPr="009C4CD6">
              <w:rPr>
                <w:rFonts w:ascii="Lucida Calligraphy" w:hAnsi="Lucida Calligraphy" w:cs="Lucida Calligraphy"/>
                <w:sz w:val="20"/>
                <w:szCs w:val="20"/>
              </w:rPr>
              <w:t>Notes</w:t>
            </w:r>
          </w:p>
        </w:tc>
      </w:tr>
      <w:tr w:rsidR="00B9099C" w:rsidRPr="00B9099C" w14:paraId="091EDDE7" w14:textId="77777777" w:rsidTr="00D47D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5B4276A6" w14:textId="77777777" w:rsidR="004A4EB1" w:rsidRDefault="005875C4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Costco</w:t>
            </w:r>
          </w:p>
          <w:p w14:paraId="1FCEAABA" w14:textId="77777777" w:rsidR="005875C4" w:rsidRDefault="005875C4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Plates</w:t>
            </w:r>
          </w:p>
          <w:p w14:paraId="5678750A" w14:textId="77777777" w:rsidR="005875C4" w:rsidRDefault="005875C4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Napkins</w:t>
            </w:r>
          </w:p>
          <w:p w14:paraId="662EE7CF" w14:textId="77777777" w:rsidR="005875C4" w:rsidRDefault="00634126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(300) ice creams (Ken working on donation or at cost from Dairy Freeze)</w:t>
            </w:r>
          </w:p>
          <w:p w14:paraId="307FCE9C" w14:textId="77777777" w:rsidR="00105EFB" w:rsidRDefault="00105EFB" w:rsidP="003526F0">
            <w:pPr>
              <w:rPr>
                <w:sz w:val="20"/>
                <w:szCs w:val="20"/>
              </w:rPr>
            </w:pPr>
          </w:p>
          <w:p w14:paraId="32260B6B" w14:textId="77777777" w:rsidR="00105EFB" w:rsidRDefault="00105EFB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 change for a bank</w:t>
            </w:r>
          </w:p>
          <w:p w14:paraId="7890CC0D" w14:textId="77777777" w:rsidR="005875C4" w:rsidRDefault="005875C4" w:rsidP="003526F0">
            <w:pPr>
              <w:rPr>
                <w:sz w:val="20"/>
                <w:szCs w:val="20"/>
              </w:rPr>
            </w:pPr>
          </w:p>
          <w:p w14:paraId="65F11A2A" w14:textId="77777777" w:rsidR="005875C4" w:rsidRDefault="005875C4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 extra black trash bags</w:t>
            </w:r>
          </w:p>
          <w:p w14:paraId="6D859871" w14:textId="77777777" w:rsidR="00105EFB" w:rsidRDefault="00105EFB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Scissors</w:t>
            </w:r>
          </w:p>
          <w:p w14:paraId="3936296D" w14:textId="77777777" w:rsidR="00105EFB" w:rsidRDefault="00105EFB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ties</w:t>
            </w:r>
          </w:p>
          <w:p w14:paraId="6DE01688" w14:textId="77777777" w:rsidR="00105EFB" w:rsidRDefault="00105EFB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Tape</w:t>
            </w:r>
          </w:p>
          <w:p w14:paraId="48CD5ABD" w14:textId="77777777" w:rsidR="00105EFB" w:rsidRPr="00B9099C" w:rsidRDefault="00105EFB" w:rsidP="00352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</w:t>
            </w:r>
          </w:p>
        </w:tc>
      </w:tr>
    </w:tbl>
    <w:p w14:paraId="0033A736" w14:textId="77777777" w:rsidR="007A26B6" w:rsidRPr="00B9099C" w:rsidRDefault="007A26B6" w:rsidP="003526F0">
      <w:pPr>
        <w:jc w:val="center"/>
        <w:rPr>
          <w:sz w:val="20"/>
          <w:szCs w:val="20"/>
        </w:rPr>
      </w:pPr>
    </w:p>
    <w:p w14:paraId="58A2703F" w14:textId="77777777" w:rsidR="0039144C" w:rsidRPr="00B9099C" w:rsidRDefault="0039144C" w:rsidP="003526F0">
      <w:pPr>
        <w:jc w:val="center"/>
        <w:rPr>
          <w:sz w:val="20"/>
          <w:szCs w:val="20"/>
        </w:rPr>
      </w:pPr>
    </w:p>
    <w:tbl>
      <w:tblPr>
        <w:tblStyle w:val="MediumGrid1-Accent3"/>
        <w:tblpPr w:leftFromText="180" w:rightFromText="180" w:vertAnchor="text" w:horzAnchor="page" w:tblpX="7633" w:tblpY="-10"/>
        <w:tblW w:w="0" w:type="auto"/>
        <w:tblLook w:val="01E0" w:firstRow="1" w:lastRow="1" w:firstColumn="1" w:lastColumn="1" w:noHBand="0" w:noVBand="0"/>
      </w:tblPr>
      <w:tblGrid>
        <w:gridCol w:w="3708"/>
      </w:tblGrid>
      <w:tr w:rsidR="004A4EB1" w:rsidRPr="00B9099C" w14:paraId="5906C8A2" w14:textId="77777777" w:rsidTr="00D47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AB9127A" w14:textId="77777777" w:rsidR="007A26B6" w:rsidRPr="009C4CD6" w:rsidRDefault="00105EFB" w:rsidP="00570554">
            <w:pPr>
              <w:rPr>
                <w:rFonts w:ascii="Lucida Calligraphy" w:hAnsi="Lucida Calligraphy" w:cs="Lucida Calligraphy"/>
                <w:sz w:val="20"/>
                <w:szCs w:val="20"/>
              </w:rPr>
            </w:pPr>
            <w:r>
              <w:rPr>
                <w:rFonts w:ascii="Lucida Calligraphy" w:hAnsi="Lucida Calligraphy" w:cs="Lucida Calligraphy"/>
                <w:sz w:val="20"/>
                <w:szCs w:val="20"/>
              </w:rPr>
              <w:t>Volunteers</w:t>
            </w:r>
            <w:r w:rsidR="00634126">
              <w:rPr>
                <w:rFonts w:ascii="Lucida Calligraphy" w:hAnsi="Lucida Calligraphy" w:cs="Lucida Calligraphy"/>
                <w:sz w:val="20"/>
                <w:szCs w:val="20"/>
              </w:rPr>
              <w:t xml:space="preserve"> List</w:t>
            </w:r>
          </w:p>
        </w:tc>
      </w:tr>
      <w:tr w:rsidR="004A4EB1" w:rsidRPr="00B9099C" w14:paraId="01E72D4E" w14:textId="77777777" w:rsidTr="00D47D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44BC16B" w14:textId="77777777" w:rsidR="00634126" w:rsidRDefault="00634126" w:rsidP="00570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 people help set-up</w:t>
            </w:r>
          </w:p>
          <w:p w14:paraId="19482C85" w14:textId="77777777" w:rsidR="00570554" w:rsidRDefault="00634126" w:rsidP="00570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 people needed to sell pizza</w:t>
            </w:r>
          </w:p>
          <w:p w14:paraId="00E0AD88" w14:textId="77777777" w:rsidR="00634126" w:rsidRDefault="00634126" w:rsidP="00570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 people needed to plate pizza</w:t>
            </w:r>
          </w:p>
          <w:p w14:paraId="466DEB42" w14:textId="77777777" w:rsidR="00634126" w:rsidRPr="00B9099C" w:rsidRDefault="00634126" w:rsidP="005705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</w:t>
            </w:r>
            <w:bookmarkStart w:id="0" w:name="_GoBack"/>
            <w:bookmarkEnd w:id="0"/>
            <w:r>
              <w:rPr>
                <w:sz w:val="20"/>
                <w:szCs w:val="20"/>
              </w:rPr>
              <w:t>) people needed to clean-u[</w:t>
            </w:r>
          </w:p>
        </w:tc>
      </w:tr>
    </w:tbl>
    <w:p w14:paraId="1CC1BE9D" w14:textId="77777777" w:rsidR="00AA78A4" w:rsidRPr="00B9099C" w:rsidRDefault="00AA78A4" w:rsidP="0039144C">
      <w:pPr>
        <w:rPr>
          <w:sz w:val="20"/>
          <w:szCs w:val="20"/>
        </w:rPr>
      </w:pPr>
    </w:p>
    <w:tbl>
      <w:tblPr>
        <w:tblStyle w:val="MediumGrid1-Accent6"/>
        <w:tblpPr w:leftFromText="180" w:rightFromText="180" w:vertAnchor="text" w:horzAnchor="page" w:tblpX="7633" w:tblpY="-10"/>
        <w:tblW w:w="0" w:type="auto"/>
        <w:tblLook w:val="01E0" w:firstRow="1" w:lastRow="1" w:firstColumn="1" w:lastColumn="1" w:noHBand="0" w:noVBand="0"/>
      </w:tblPr>
      <w:tblGrid>
        <w:gridCol w:w="3708"/>
      </w:tblGrid>
      <w:tr w:rsidR="007A26B6" w:rsidRPr="00B9099C" w14:paraId="38216091" w14:textId="77777777" w:rsidTr="00D47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FBA4622" w14:textId="77777777" w:rsidR="007A26B6" w:rsidRPr="009C4CD6" w:rsidRDefault="00570554" w:rsidP="00570554">
            <w:pPr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Who is bringing what?</w:t>
            </w:r>
          </w:p>
        </w:tc>
      </w:tr>
      <w:tr w:rsidR="007A26B6" w:rsidRPr="00B9099C" w14:paraId="0D3B692C" w14:textId="77777777" w:rsidTr="000D036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38268D3" w14:textId="77777777" w:rsidR="000D036E" w:rsidRDefault="00570554" w:rsidP="004A4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Gary – tent</w:t>
            </w:r>
          </w:p>
          <w:p w14:paraId="6CFC51CC" w14:textId="77777777" w:rsidR="00570554" w:rsidRDefault="00570554" w:rsidP="004A4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Kevin – table, sounds system, banners</w:t>
            </w:r>
          </w:p>
          <w:p w14:paraId="26DAF5B9" w14:textId="77777777" w:rsidR="00570554" w:rsidRDefault="00570554" w:rsidP="004A4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 – signs</w:t>
            </w:r>
          </w:p>
          <w:p w14:paraId="3911825D" w14:textId="77777777" w:rsidR="00570554" w:rsidRDefault="00570554" w:rsidP="004A4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 – pizza, water</w:t>
            </w:r>
          </w:p>
          <w:p w14:paraId="6FC3008D" w14:textId="77777777" w:rsidR="00570554" w:rsidRDefault="00570554" w:rsidP="004A4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 – magnets, cooler</w:t>
            </w:r>
          </w:p>
          <w:p w14:paraId="26F9081A" w14:textId="77777777" w:rsidR="00570554" w:rsidRDefault="00570554" w:rsidP="004A4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Dana</w:t>
            </w:r>
          </w:p>
          <w:p w14:paraId="3AB8900F" w14:textId="77777777" w:rsidR="00570554" w:rsidRDefault="00570554" w:rsidP="004A4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 – cooler</w:t>
            </w:r>
          </w:p>
          <w:p w14:paraId="557B5548" w14:textId="77777777" w:rsidR="00570554" w:rsidRDefault="00570554" w:rsidP="004A4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Laurie – table, cooler</w:t>
            </w:r>
          </w:p>
          <w:p w14:paraId="77839015" w14:textId="77777777" w:rsidR="00570554" w:rsidRPr="00B9099C" w:rsidRDefault="00570554" w:rsidP="004A4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– table and cooler</w:t>
            </w:r>
          </w:p>
        </w:tc>
      </w:tr>
    </w:tbl>
    <w:p w14:paraId="3B3E740F" w14:textId="77777777" w:rsidR="0039144C" w:rsidRPr="00A058D7" w:rsidRDefault="0039144C" w:rsidP="00B9099C"/>
    <w:sectPr w:rsidR="0039144C" w:rsidRPr="00A058D7" w:rsidSect="005432E6">
      <w:pgSz w:w="12240" w:h="15840"/>
      <w:pgMar w:top="18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attachedTemplate r:id="rId1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C4"/>
    <w:rsid w:val="00062B8A"/>
    <w:rsid w:val="000D036E"/>
    <w:rsid w:val="00105EFB"/>
    <w:rsid w:val="00143B85"/>
    <w:rsid w:val="001603D9"/>
    <w:rsid w:val="002E785C"/>
    <w:rsid w:val="003526F0"/>
    <w:rsid w:val="00382A81"/>
    <w:rsid w:val="0039144C"/>
    <w:rsid w:val="0039194B"/>
    <w:rsid w:val="004A4EB1"/>
    <w:rsid w:val="005432E6"/>
    <w:rsid w:val="00570554"/>
    <w:rsid w:val="005875C4"/>
    <w:rsid w:val="0062044B"/>
    <w:rsid w:val="00634126"/>
    <w:rsid w:val="006605EB"/>
    <w:rsid w:val="00736556"/>
    <w:rsid w:val="007A26B6"/>
    <w:rsid w:val="009870AA"/>
    <w:rsid w:val="009C4CD6"/>
    <w:rsid w:val="00A058D7"/>
    <w:rsid w:val="00AA78A4"/>
    <w:rsid w:val="00B721C0"/>
    <w:rsid w:val="00B9099C"/>
    <w:rsid w:val="00BD78B6"/>
    <w:rsid w:val="00BE6B7B"/>
    <w:rsid w:val="00D373C0"/>
    <w:rsid w:val="00D47D3C"/>
    <w:rsid w:val="00EC3EF0"/>
    <w:rsid w:val="00F5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5F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8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9144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2">
    <w:name w:val="Medium Grid 1 Accent 2"/>
    <w:basedOn w:val="TableNormal"/>
    <w:uiPriority w:val="67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6">
    <w:name w:val="Medium Grid 3 Accent 6"/>
    <w:basedOn w:val="TableNormal"/>
    <w:uiPriority w:val="69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1">
    <w:name w:val="Medium Grid 1 Accent 1"/>
    <w:basedOn w:val="TableNormal"/>
    <w:uiPriority w:val="67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705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8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9144C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2">
    <w:name w:val="Medium Grid 1 Accent 2"/>
    <w:basedOn w:val="TableNormal"/>
    <w:uiPriority w:val="67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6">
    <w:name w:val="Medium Grid 3 Accent 6"/>
    <w:basedOn w:val="TableNormal"/>
    <w:uiPriority w:val="69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1">
    <w:name w:val="Medium Grid 1 Accent 1"/>
    <w:basedOn w:val="TableNormal"/>
    <w:uiPriority w:val="67"/>
    <w:rsid w:val="00D47D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70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Fk:FkjQAFGeFOaBvPKOw3o22k+++TI:-Tmp-:TC30008095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F39667-9959-4E12-8857-C101680EA4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E9EE11-2C00-9E4B-9AD3-430A5037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TC300080959990</Template>
  <TotalTime>4</TotalTime>
  <Pages>1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Planner</vt:lpstr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Tegan</dc:creator>
  <cp:keywords/>
  <dc:description/>
  <cp:lastModifiedBy>Jennifer Tegan</cp:lastModifiedBy>
  <cp:revision>3</cp:revision>
  <cp:lastPrinted>2012-04-20T13:20:00Z</cp:lastPrinted>
  <dcterms:created xsi:type="dcterms:W3CDTF">2013-04-01T14:31:00Z</dcterms:created>
  <dcterms:modified xsi:type="dcterms:W3CDTF">2013-04-01T14:35:00Z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TC300080959990</vt:lpwstr>
  </property>
</Properties>
</file>